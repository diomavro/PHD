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DE7620"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CD717E" w:rsidRDefault="00CD717E" w:rsidP="00CD717E">
            <w:pPr>
              <w:rPr>
                <w:noProof/>
                <w:lang w:bidi="ru-RU"/>
              </w:rPr>
            </w:pPr>
            <w:r>
              <w:rPr>
                <w:noProof/>
                <w:lang w:bidi="ru-RU"/>
              </w:rPr>
              <w:t xml:space="preserve">To whom it may concern, </w:t>
            </w:r>
          </w:p>
          <w:p w:rsidR="00CD717E" w:rsidRDefault="00CD717E" w:rsidP="00CD717E">
            <w:pPr>
              <w:rPr>
                <w:noProof/>
                <w:lang w:bidi="ru-RU"/>
              </w:rPr>
            </w:pPr>
            <w:r>
              <w:rPr>
                <w:noProof/>
                <w:lang w:bidi="ru-RU"/>
              </w:rPr>
              <w:t xml:space="preserve">        I am a PHD Economist from Paris Dauphine applying for the posting “</w:t>
            </w:r>
            <w:r w:rsidR="004E20EF">
              <w:rPr>
                <w:noProof/>
                <w:lang w:bidi="ru-RU"/>
              </w:rPr>
              <w:t>Consultant</w:t>
            </w:r>
            <w:r w:rsidR="00911486">
              <w:rPr>
                <w:noProof/>
                <w:lang w:bidi="ru-RU"/>
              </w:rPr>
              <w:t xml:space="preserve"> en</w:t>
            </w:r>
            <w:r w:rsidR="004E20EF">
              <w:rPr>
                <w:noProof/>
                <w:lang w:bidi="ru-RU"/>
              </w:rPr>
              <w:t xml:space="preserve"> </w:t>
            </w:r>
            <w:r w:rsidR="00911486">
              <w:rPr>
                <w:noProof/>
                <w:lang w:bidi="ru-RU"/>
              </w:rPr>
              <w:t>Management et Organisation</w:t>
            </w:r>
            <w:r>
              <w:rPr>
                <w:noProof/>
                <w:lang w:bidi="ru-RU"/>
              </w:rPr>
              <w:t xml:space="preserve">” as posted on </w:t>
            </w:r>
            <w:r w:rsidR="00911486">
              <w:rPr>
                <w:noProof/>
                <w:lang w:bidi="ru-RU"/>
              </w:rPr>
              <w:t>Dauphine Jobteaser</w:t>
            </w:r>
            <w:r>
              <w:rPr>
                <w:noProof/>
                <w:lang w:bidi="ru-RU"/>
              </w:rPr>
              <w:t xml:space="preserve"> for </w:t>
            </w:r>
            <w:r w:rsidR="00911486">
              <w:rPr>
                <w:noProof/>
                <w:lang w:bidi="ru-RU"/>
              </w:rPr>
              <w:t>Mille Alliance</w:t>
            </w:r>
            <w:r>
              <w:rPr>
                <w:noProof/>
                <w:lang w:bidi="ru-RU"/>
              </w:rPr>
              <w:t>.</w:t>
            </w:r>
          </w:p>
          <w:p w:rsidR="00CD717E" w:rsidRDefault="00CD717E" w:rsidP="00CD717E">
            <w:pPr>
              <w:rPr>
                <w:noProof/>
                <w:lang w:bidi="ru-RU"/>
              </w:rPr>
            </w:pPr>
            <w:r>
              <w:rPr>
                <w:noProof/>
                <w:lang w:bidi="ru-RU"/>
              </w:rPr>
              <w:t xml:space="preserve">       The teaching experience I have accumulated situates me as an ideal intermediator for bouncing back and forth between the technical and the intuitive around probability and microeconomics . During my studies, I have taught economists and mathematicians the courses “money and finance”, “economics of uncertainty”, “political economy” and “general equilibrium”. </w:t>
            </w:r>
          </w:p>
          <w:p w:rsidR="00CD717E" w:rsidRDefault="00CD717E" w:rsidP="00CD717E">
            <w:pPr>
              <w:rPr>
                <w:noProof/>
                <w:lang w:bidi="ru-RU"/>
              </w:rPr>
            </w:pPr>
            <w:r>
              <w:rPr>
                <w:noProof/>
                <w:lang w:bidi="ru-RU"/>
              </w:rPr>
              <w:t xml:space="preserve">      My research specialty is around decision theory of the firm. Specifically, how do firms choose between projects with different time characteristics. This kind of analysis includes both modelling stochastic processes and extensive use of Markov chains, skills which I have progressively developed from m</w:t>
            </w:r>
            <w:bookmarkStart w:id="0" w:name="_GoBack"/>
            <w:bookmarkEnd w:id="0"/>
            <w:r>
              <w:rPr>
                <w:noProof/>
                <w:lang w:bidi="ru-RU"/>
              </w:rPr>
              <w:t>y undergraduate and master in finance.</w:t>
            </w:r>
          </w:p>
          <w:p w:rsidR="00CD717E" w:rsidRDefault="00CD717E" w:rsidP="00CD717E">
            <w:pPr>
              <w:rPr>
                <w:noProof/>
                <w:lang w:bidi="ru-RU"/>
              </w:rPr>
            </w:pPr>
            <w:r>
              <w:rPr>
                <w:noProof/>
                <w:lang w:bidi="ru-RU"/>
              </w:rPr>
              <w:t xml:space="preserve">       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and Latex with Github where I learned to colaborate on team projects.</w:t>
            </w:r>
          </w:p>
          <w:p w:rsidR="00CD717E" w:rsidRDefault="00CD717E" w:rsidP="00CD717E">
            <w:pPr>
              <w:rPr>
                <w:noProof/>
                <w:lang w:bidi="ru-RU"/>
              </w:rPr>
            </w:pPr>
            <w:r>
              <w:rPr>
                <w:noProof/>
                <w:lang w:bidi="ru-RU"/>
              </w:rPr>
              <w:t xml:space="preserve">       As an extensively curious individual, I have aqcuired additional professional experience and technical formation. My professional experience is varied, from accounting, to credit risk, to policy analysis for the EU. My technical formation includes: training at the London Mathematical Laboratory( Ergodicity economics); The Real World Risk Institute(modelling options and stochastic procceses); and the New England Complex Systems Institute(Random Graphs and evolutionary modelling using Python) </w:t>
            </w:r>
          </w:p>
          <w:p w:rsidR="00CD717E" w:rsidRDefault="00CD717E" w:rsidP="00CD717E">
            <w:pPr>
              <w:rPr>
                <w:noProof/>
                <w:lang w:bidi="ru-RU"/>
              </w:rPr>
            </w:pPr>
          </w:p>
          <w:p w:rsidR="00CD717E" w:rsidRDefault="00CD717E" w:rsidP="00CD717E">
            <w:pPr>
              <w:rPr>
                <w:noProof/>
                <w:lang w:bidi="ru-RU"/>
              </w:rPr>
            </w:pPr>
            <w:r>
              <w:rPr>
                <w:noProof/>
                <w:lang w:bidi="ru-RU"/>
              </w:rPr>
              <w:t>For any further questions, you are welcome to contact me.</w:t>
            </w:r>
          </w:p>
          <w:p w:rsidR="00CD717E" w:rsidRDefault="00CD717E" w:rsidP="00CD717E">
            <w:pPr>
              <w:rPr>
                <w:noProof/>
                <w:lang w:bidi="ru-RU"/>
              </w:rPr>
            </w:pPr>
            <w:r>
              <w:rPr>
                <w:noProof/>
                <w:lang w:bidi="ru-RU"/>
              </w:rPr>
              <w:t xml:space="preserve"> </w:t>
            </w:r>
          </w:p>
          <w:p w:rsidR="00CD717E" w:rsidRDefault="00CD717E" w:rsidP="00CD717E">
            <w:pPr>
              <w:rPr>
                <w:noProof/>
                <w:lang w:bidi="ru-RU"/>
              </w:rPr>
            </w:pPr>
            <w:r>
              <w:rPr>
                <w:noProof/>
                <w:lang w:bidi="ru-RU"/>
              </w:rPr>
              <w:t>Thank you for your time and consideration.</w:t>
            </w:r>
          </w:p>
          <w:p w:rsidR="00CD717E" w:rsidRDefault="00CD717E" w:rsidP="00CD717E">
            <w:pPr>
              <w:rPr>
                <w:noProof/>
                <w:lang w:bidi="ru-RU"/>
              </w:rPr>
            </w:pPr>
          </w:p>
          <w:p w:rsidR="00CD717E" w:rsidRDefault="00CD717E" w:rsidP="00CD717E">
            <w:pPr>
              <w:rPr>
                <w:noProof/>
                <w:lang w:bidi="ru-RU"/>
              </w:rPr>
            </w:pPr>
            <w:r>
              <w:rPr>
                <w:noProof/>
                <w:lang w:bidi="ru-RU"/>
              </w:rPr>
              <w:t>Sincerely,</w:t>
            </w:r>
          </w:p>
          <w:p w:rsidR="00B42386" w:rsidRPr="00342A08" w:rsidRDefault="00CD717E" w:rsidP="00CD717E">
            <w:pPr>
              <w:rPr>
                <w:noProof/>
              </w:rPr>
            </w:pPr>
            <w:r>
              <w:rPr>
                <w:noProof/>
                <w:lang w:bidi="ru-RU"/>
              </w:rPr>
              <w:t>Diomides Mavroyiannis</w:t>
            </w:r>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171" w:rsidRDefault="000F6171" w:rsidP="003E7E2F">
      <w:r>
        <w:separator/>
      </w:r>
    </w:p>
  </w:endnote>
  <w:endnote w:type="continuationSeparator" w:id="0">
    <w:p w:rsidR="000F6171" w:rsidRDefault="000F6171"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171" w:rsidRDefault="000F6171" w:rsidP="003E7E2F">
      <w:r>
        <w:separator/>
      </w:r>
    </w:p>
  </w:footnote>
  <w:footnote w:type="continuationSeparator" w:id="0">
    <w:p w:rsidR="000F6171" w:rsidRDefault="000F6171"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73BF3"/>
    <w:rsid w:val="00081B51"/>
    <w:rsid w:val="000C2C77"/>
    <w:rsid w:val="000D3891"/>
    <w:rsid w:val="000D785E"/>
    <w:rsid w:val="000E0BEE"/>
    <w:rsid w:val="000F3FE2"/>
    <w:rsid w:val="000F6171"/>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8191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20EF"/>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1486"/>
    <w:rsid w:val="00914419"/>
    <w:rsid w:val="009260B0"/>
    <w:rsid w:val="009272B6"/>
    <w:rsid w:val="00935402"/>
    <w:rsid w:val="00962E61"/>
    <w:rsid w:val="00976E5A"/>
    <w:rsid w:val="00986331"/>
    <w:rsid w:val="009C7105"/>
    <w:rsid w:val="009E3575"/>
    <w:rsid w:val="00A028A0"/>
    <w:rsid w:val="00A272B4"/>
    <w:rsid w:val="00A364C5"/>
    <w:rsid w:val="00A4591E"/>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CD717E"/>
    <w:rsid w:val="00D26ECD"/>
    <w:rsid w:val="00D47FFC"/>
    <w:rsid w:val="00D666BB"/>
    <w:rsid w:val="00D8505D"/>
    <w:rsid w:val="00D90CEA"/>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C636D"/>
    <w:rsid w:val="00EF639B"/>
    <w:rsid w:val="00F2219F"/>
    <w:rsid w:val="00F45377"/>
    <w:rsid w:val="00F50BC6"/>
    <w:rsid w:val="00F66254"/>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342</Words>
  <Characters>1884</Characters>
  <Application>Microsoft Office Word</Application>
  <DocSecurity>0</DocSecurity>
  <Lines>15</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2020-02-12T09:31:00Z</dcterms:created>
  <dcterms:modified xsi:type="dcterms:W3CDTF">2020-02-12T09:32:00Z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