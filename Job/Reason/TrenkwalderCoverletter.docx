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87" w:rsidRPr="00E16C16" w:rsidRDefault="0069282E" w:rsidP="003E7E2F">
      <w:pPr>
        <w:pStyle w:val="a2"/>
        <w:rPr>
          <w:noProof/>
          <w:lang w:val="ru-RU"/>
        </w:rPr>
      </w:pPr>
      <w:r w:rsidRPr="00E16C16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5214B9" wp14:editId="5803C508">
                <wp:simplePos x="0" y="0"/>
                <wp:positionH relativeFrom="column">
                  <wp:posOffset>-1043305</wp:posOffset>
                </wp:positionH>
                <wp:positionV relativeFrom="paragraph">
                  <wp:posOffset>-588011</wp:posOffset>
                </wp:positionV>
                <wp:extent cx="7912765" cy="4755391"/>
                <wp:effectExtent l="0" t="0" r="0" b="7620"/>
                <wp:wrapNone/>
                <wp:docPr id="5" name="Группа 5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765" cy="4755391"/>
                          <a:chOff x="0" y="-1"/>
                          <a:chExt cx="7911938" cy="4754040"/>
                        </a:xfrm>
                      </wpg:grpSpPr>
                      <wps:wsp>
                        <wps:cNvPr id="107" name="Прямоугольник 107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33" y="0"/>
                            <a:ext cx="3596005" cy="25900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-1"/>
                            <a:ext cx="4330954" cy="259043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558279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558279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3131301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6F48D97" id="Группа 5" o:spid="_x0000_s1026" style="position:absolute;margin-left:-82.15pt;margin-top:-46.3pt;width:623.05pt;height:374.45pt;z-index:-251657216;mso-height-relative:margin" coordorigin="" coordsize="79119,4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">
                <v:rect id="Прямоугольник 107" o:spid="_x0000_s1027" style="position:absolute;left:43159;width:35960;height:2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Прямоугольник 106" o:spid="_x0000_s1028" style="position:absolute;width:43309;height:25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Прямоугольник 108" o:spid="_x0000_s1029" style="position:absolute;top:2558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Прямоугольник 109" o:spid="_x0000_s1030" style="position:absolute;left:43281;top:2558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Прямоугольник 8" o:spid="_x0000_s1031" style="position:absolute;left:43281;top:31313;width:35778;height:1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670"/>
        <w:gridCol w:w="459"/>
        <w:gridCol w:w="427"/>
        <w:gridCol w:w="3784"/>
      </w:tblGrid>
      <w:tr w:rsidR="00883504" w:rsidRPr="00E16C16" w:rsidTr="00F7663C">
        <w:trPr>
          <w:trHeight w:val="559"/>
        </w:trPr>
        <w:tc>
          <w:tcPr>
            <w:tcW w:w="4670" w:type="dxa"/>
            <w:vMerge w:val="restart"/>
          </w:tcPr>
          <w:p w:rsidR="00883504" w:rsidRPr="00E16C16" w:rsidRDefault="003A58CD" w:rsidP="003E7E2F">
            <w:pPr>
              <w:pStyle w:val="Sous-titre"/>
              <w:rPr>
                <w:noProof/>
                <w:lang w:val="ru-RU"/>
              </w:rPr>
            </w:pPr>
            <w:r w:rsidRPr="002466A6">
              <w:rPr>
                <w:noProof/>
                <w:sz w:val="56"/>
                <w:szCs w:val="20"/>
              </w:rPr>
              <w:t>Diomides Mavroyiannis</w:t>
            </w: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bottom w:val="single" w:sz="4" w:space="0" w:color="3A8C95" w:themeColor="accent5" w:themeShade="80"/>
            </w:tcBorders>
          </w:tcPr>
          <w:p w:rsidR="00883504" w:rsidRPr="00A91659" w:rsidRDefault="00883504" w:rsidP="003E7E2F">
            <w:pPr>
              <w:pStyle w:val="Titre3"/>
              <w:outlineLvl w:val="2"/>
              <w:rPr>
                <w:noProof/>
                <w:szCs w:val="28"/>
                <w:lang w:val="ru-RU"/>
              </w:rPr>
            </w:pPr>
          </w:p>
        </w:tc>
      </w:tr>
      <w:tr w:rsidR="00883504" w:rsidRPr="00E16C16" w:rsidTr="00F7663C">
        <w:trPr>
          <w:trHeight w:val="558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A272B4" w:rsidRDefault="00883504" w:rsidP="003E7E2F">
            <w:pPr>
              <w:rPr>
                <w:noProof/>
                <w:sz w:val="36"/>
                <w:szCs w:val="28"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883504" w:rsidRPr="00A272B4" w:rsidRDefault="00E21118" w:rsidP="003E7E2F">
            <w:pPr>
              <w:pStyle w:val="Titre4"/>
              <w:outlineLvl w:val="3"/>
              <w:rPr>
                <w:noProof/>
                <w:sz w:val="36"/>
                <w:szCs w:val="28"/>
                <w:lang w:val="ru-RU"/>
              </w:rPr>
            </w:pPr>
            <w:r w:rsidRPr="00A272B4">
              <w:rPr>
                <w:noProof/>
                <w:sz w:val="36"/>
                <w:szCs w:val="28"/>
                <w:lang w:val="ru-RU"/>
              </w:rPr>
              <w:t>Industrial Organization Economist</w:t>
            </w:r>
          </w:p>
        </w:tc>
      </w:tr>
      <w:tr w:rsidR="00883504" w:rsidRPr="00E16C16" w:rsidTr="00F7663C">
        <w:trPr>
          <w:trHeight w:val="1003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</w:tcBorders>
          </w:tcPr>
          <w:p w:rsidR="00883504" w:rsidRPr="00E16C16" w:rsidRDefault="00883504" w:rsidP="003E7E2F">
            <w:pPr>
              <w:pStyle w:val="Titre5"/>
              <w:outlineLvl w:val="4"/>
              <w:rPr>
                <w:noProof/>
                <w:lang w:val="ru-RU"/>
              </w:rPr>
            </w:pPr>
          </w:p>
        </w:tc>
      </w:tr>
      <w:tr w:rsidR="00883504" w:rsidRPr="00E16C16" w:rsidTr="00F7663C">
        <w:trPr>
          <w:trHeight w:val="850"/>
        </w:trPr>
        <w:tc>
          <w:tcPr>
            <w:tcW w:w="4670" w:type="dxa"/>
            <w:vAlign w:val="center"/>
          </w:tcPr>
          <w:p w:rsidR="00883504" w:rsidRPr="00C74472" w:rsidRDefault="00883504" w:rsidP="003E7E2F">
            <w:pPr>
              <w:pStyle w:val="Titre1"/>
              <w:outlineLvl w:val="0"/>
              <w:rPr>
                <w:noProof/>
                <w:lang w:val="fr-FR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3A506F" w:rsidP="003E7E2F">
            <w:pPr>
              <w:pStyle w:val="Titre1"/>
              <w:outlineLvl w:val="0"/>
              <w:rPr>
                <w:rFonts w:asciiTheme="minorHAnsi" w:hAnsiTheme="minorHAnsi"/>
                <w:noProof/>
                <w:lang w:val="ru-RU"/>
              </w:rPr>
            </w:pPr>
            <w:r w:rsidRPr="00A8264F">
              <w:rPr>
                <w:noProof/>
              </w:rPr>
              <w:t xml:space="preserve">contact </w:t>
            </w:r>
            <w:r w:rsidR="00A8264F" w:rsidRPr="00A8264F">
              <w:rPr>
                <w:noProof/>
              </w:rPr>
              <w:t>information</w:t>
            </w:r>
          </w:p>
        </w:tc>
      </w:tr>
      <w:tr w:rsidR="00A8264F" w:rsidRPr="00E16C16" w:rsidTr="00F7663C">
        <w:trPr>
          <w:trHeight w:val="639"/>
        </w:trPr>
        <w:tc>
          <w:tcPr>
            <w:tcW w:w="4670" w:type="dxa"/>
            <w:vMerge w:val="restart"/>
            <w:vAlign w:val="center"/>
          </w:tcPr>
          <w:p w:rsidR="00A8264F" w:rsidRPr="003A506F" w:rsidRDefault="00A8264F" w:rsidP="00A8264F">
            <w:pPr>
              <w:pStyle w:val="a0"/>
              <w:rPr>
                <w:noProof/>
              </w:rPr>
            </w:pPr>
          </w:p>
        </w:tc>
        <w:tc>
          <w:tcPr>
            <w:tcW w:w="459" w:type="dxa"/>
            <w:vMerge w:val="restart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427" w:type="dxa"/>
            <w:vMerge w:val="restart"/>
            <w:vAlign w:val="center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A8264F" w:rsidP="006065C8">
            <w:pPr>
              <w:pStyle w:val="10"/>
              <w:rPr>
                <w:noProof/>
                <w:sz w:val="22"/>
                <w:szCs w:val="14"/>
                <w:lang w:val="ru-RU"/>
              </w:rPr>
            </w:pPr>
            <w:r w:rsidRPr="002D06B5">
              <w:rPr>
                <w:noProof/>
                <w:color w:val="31767E" w:themeColor="accent6" w:themeShade="80"/>
                <w:sz w:val="22"/>
                <w:szCs w:val="14"/>
              </w:rPr>
              <w:t>+33</w:t>
            </w:r>
            <w:r w:rsidR="006065C8">
              <w:rPr>
                <w:noProof/>
                <w:color w:val="31767E" w:themeColor="accent6" w:themeShade="80"/>
                <w:sz w:val="22"/>
                <w:szCs w:val="14"/>
              </w:rPr>
              <w:t>695669809</w:t>
            </w:r>
          </w:p>
        </w:tc>
      </w:tr>
      <w:tr w:rsidR="00A8264F" w:rsidRPr="00954E88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954E88" w:rsidRDefault="00954E88" w:rsidP="00954E88">
            <w:pPr>
              <w:pStyle w:val="10"/>
              <w:rPr>
                <w:noProof/>
                <w:sz w:val="22"/>
                <w:szCs w:val="14"/>
                <w:lang w:val="fr-FR"/>
              </w:rPr>
            </w:pPr>
            <w:r>
              <w:rPr>
                <w:noProof/>
                <w:color w:val="31767E" w:themeColor="accent6" w:themeShade="80"/>
                <w:sz w:val="22"/>
                <w:szCs w:val="14"/>
                <w:lang w:val="fr-FR"/>
              </w:rPr>
              <w:t>www.diomavro.wordpress.com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BD0699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>diomavro@hotmail.com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F419DB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 xml:space="preserve">Twitter: </w:t>
            </w:r>
            <w:r w:rsidR="00ED3CB0">
              <w:rPr>
                <w:noProof/>
                <w:sz w:val="22"/>
                <w:szCs w:val="14"/>
              </w:rPr>
              <w:t>@diomavro</w:t>
            </w:r>
          </w:p>
        </w:tc>
      </w:tr>
      <w:tr w:rsidR="00883504" w:rsidRPr="00E16C16" w:rsidTr="00F7663C">
        <w:trPr>
          <w:trHeight w:val="311"/>
        </w:trPr>
        <w:tc>
          <w:tcPr>
            <w:tcW w:w="4670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</w:tr>
    </w:tbl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To whom it may concern, </w:t>
      </w:r>
    </w:p>
    <w:p w:rsidR="00F7663C" w:rsidRDefault="00F7663C" w:rsidP="00954E88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I am a </w:t>
      </w:r>
      <w:r w:rsidR="004A36CD">
        <w:rPr>
          <w:noProof/>
          <w:lang w:bidi="ru-RU"/>
        </w:rPr>
        <w:t xml:space="preserve">fresh </w:t>
      </w:r>
      <w:r>
        <w:rPr>
          <w:noProof/>
          <w:lang w:bidi="ru-RU"/>
        </w:rPr>
        <w:t xml:space="preserve">PHD Economist from Paris Dauphine applying </w:t>
      </w:r>
      <w:r w:rsidR="006A4637">
        <w:rPr>
          <w:noProof/>
          <w:lang w:bidi="ru-RU"/>
        </w:rPr>
        <w:t>as a</w:t>
      </w:r>
      <w:r w:rsidR="002A06E2">
        <w:rPr>
          <w:noProof/>
          <w:lang w:bidi="ru-RU"/>
        </w:rPr>
        <w:t xml:space="preserve">n </w:t>
      </w:r>
      <w:r w:rsidR="006A4637">
        <w:rPr>
          <w:noProof/>
          <w:lang w:bidi="ru-RU"/>
        </w:rPr>
        <w:t xml:space="preserve"> </w:t>
      </w:r>
      <w:r w:rsidR="00C4536D">
        <w:rPr>
          <w:noProof/>
          <w:lang w:bidi="ru-RU"/>
        </w:rPr>
        <w:t>actuary for KPMG</w:t>
      </w:r>
      <w:r w:rsidR="002A06E2">
        <w:rPr>
          <w:noProof/>
          <w:lang w:bidi="ru-RU"/>
        </w:rPr>
        <w:t xml:space="preserve"> in Budapest</w:t>
      </w:r>
      <w:r w:rsidR="00954E88">
        <w:rPr>
          <w:noProof/>
          <w:lang w:bidi="ru-RU"/>
        </w:rPr>
        <w:t>.</w:t>
      </w:r>
      <w:r w:rsidR="002A06E2">
        <w:rPr>
          <w:noProof/>
          <w:lang w:bidi="ru-RU"/>
        </w:rPr>
        <w:t xml:space="preserve"> 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6A4637">
        <w:rPr>
          <w:noProof/>
          <w:lang w:bidi="ru-RU"/>
        </w:rPr>
        <w:t xml:space="preserve">During my PHD </w:t>
      </w:r>
      <w:r w:rsidR="00F7663C">
        <w:rPr>
          <w:noProof/>
          <w:lang w:bidi="ru-RU"/>
        </w:rPr>
        <w:t xml:space="preserve">I have accumulated </w:t>
      </w:r>
      <w:r w:rsidR="006A4637">
        <w:rPr>
          <w:noProof/>
          <w:lang w:bidi="ru-RU"/>
        </w:rPr>
        <w:t xml:space="preserve">teaching experience which </w:t>
      </w:r>
      <w:r w:rsidR="00F7663C">
        <w:rPr>
          <w:noProof/>
          <w:lang w:bidi="ru-RU"/>
        </w:rPr>
        <w:t xml:space="preserve">situates me as an ideal intermediator for bouncing back and forth between the technical and the intuitive around probability and microeconomics . During my studies, I have taught economists and mathematicians the courses “money and finance”, “economics of uncertainty”, “political economy” and “general equilibrium”. </w:t>
      </w:r>
      <w:r w:rsidR="00C4536D">
        <w:rPr>
          <w:noProof/>
          <w:lang w:bidi="ru-RU"/>
        </w:rPr>
        <w:t xml:space="preserve">These courses were partly taken by students who were on an actuarial track. </w:t>
      </w:r>
      <w:bookmarkStart w:id="0" w:name="_GoBack"/>
      <w:bookmarkEnd w:id="0"/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My research specialty is around decision theory of the firm</w:t>
      </w:r>
      <w:r w:rsidR="00633BFD">
        <w:rPr>
          <w:noProof/>
          <w:lang w:bidi="ru-RU"/>
        </w:rPr>
        <w:t xml:space="preserve"> and Microeconomics</w:t>
      </w:r>
      <w:r w:rsidR="00F7663C">
        <w:rPr>
          <w:noProof/>
          <w:lang w:bidi="ru-RU"/>
        </w:rPr>
        <w:t>. Specifically, how do firms choose between projects with different time characteristics. This kind of analysis includes both modelling stochastic processes and extensive use of Markov chains, skills that I have progressively developed from my undergraduate and master's in finance.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Technical skills I have acquired throughout the years revolve around modeling. The software I most proficient with due to daily use is Mathematica, where I specialize in finding analytic solutions to problems as well as visualizations. Throughout my years of study, I have also worked extensively with Python, aiming to have numerical results for specific models and Latex with Github where I learned to collaborate on team projects.</w:t>
      </w:r>
    </w:p>
    <w:p w:rsidR="00954E88" w:rsidRDefault="00954E88" w:rsidP="00F7663C">
      <w:pPr>
        <w:rPr>
          <w:noProof/>
          <w:lang w:bidi="ru-RU"/>
        </w:rPr>
      </w:pPr>
      <w:r>
        <w:rPr>
          <w:noProof/>
          <w:lang w:bidi="ru-RU"/>
        </w:rPr>
        <w:tab/>
        <w:t>My professional experience is varied, from accounting, to credit risk to polic analysis for the EU to an economic consultant(current job)</w:t>
      </w:r>
      <w:r w:rsidR="007C5E14">
        <w:rPr>
          <w:noProof/>
          <w:lang w:bidi="ru-RU"/>
        </w:rPr>
        <w:t xml:space="preserve">. My current work involves me analyzing buisiness plans of large companies and evaluating whether they are feasible and what proportion of the cost structure is eligible for public funding. </w:t>
      </w:r>
    </w:p>
    <w:p w:rsidR="00F1226F" w:rsidRDefault="00580B88" w:rsidP="002A06E2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My technical formation includes: training at the London Mathematical Laboratory( Ergodicity economics); The Real World Risk Institute(modeling options and stochastic processes); and the New England Complex Systems Institute(Random Graphs and evolutionary modeling using Python) </w:t>
      </w:r>
      <w:r w:rsidR="00D16795">
        <w:rPr>
          <w:noProof/>
          <w:lang w:bidi="ru-RU"/>
        </w:rPr>
        <w:t xml:space="preserve"> </w:t>
      </w:r>
    </w:p>
    <w:p w:rsidR="00F7663C" w:rsidRDefault="00F7663C" w:rsidP="00EB754D">
      <w:pPr>
        <w:rPr>
          <w:noProof/>
          <w:lang w:bidi="ru-RU"/>
        </w:rPr>
      </w:pPr>
      <w:r>
        <w:rPr>
          <w:noProof/>
          <w:lang w:bidi="ru-RU"/>
        </w:rPr>
        <w:t xml:space="preserve">Thank you </w:t>
      </w:r>
      <w:r w:rsidR="00EB754D">
        <w:rPr>
          <w:noProof/>
          <w:lang w:bidi="ru-RU"/>
        </w:rPr>
        <w:t>for your time and consideration.</w:t>
      </w:r>
    </w:p>
    <w:p w:rsidR="002A06E2" w:rsidRDefault="002A06E2" w:rsidP="00EB754D">
      <w:pPr>
        <w:rPr>
          <w:noProof/>
          <w:lang w:bidi="ru-RU"/>
        </w:rPr>
      </w:pPr>
      <w:r>
        <w:rPr>
          <w:noProof/>
          <w:lang w:bidi="ru-RU"/>
        </w:rPr>
        <w:t>PS: Note that I will be moving to Budapest in September.</w:t>
      </w:r>
    </w:p>
    <w:p w:rsidR="00EB754D" w:rsidRDefault="00EB754D" w:rsidP="00EB754D">
      <w:pPr>
        <w:rPr>
          <w:noProof/>
          <w:lang w:bidi="ru-RU"/>
        </w:rPr>
      </w:pP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Sincerely,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Diomides Mavroyiannis</w:t>
      </w:r>
    </w:p>
    <w:p w:rsidR="00883504" w:rsidRPr="00342A08" w:rsidRDefault="00883504" w:rsidP="003E7E2F">
      <w:pPr>
        <w:rPr>
          <w:noProof/>
        </w:rPr>
      </w:pPr>
    </w:p>
    <w:sectPr w:rsidR="00883504" w:rsidRPr="00342A08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008" w:rsidRDefault="00EE3008" w:rsidP="003E7E2F">
      <w:r>
        <w:separator/>
      </w:r>
    </w:p>
  </w:endnote>
  <w:endnote w:type="continuationSeparator" w:id="0">
    <w:p w:rsidR="00EE3008" w:rsidRDefault="00EE3008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008" w:rsidRDefault="00EE3008" w:rsidP="003E7E2F">
      <w:r>
        <w:separator/>
      </w:r>
    </w:p>
  </w:footnote>
  <w:footnote w:type="continuationSeparator" w:id="0">
    <w:p w:rsidR="00EE3008" w:rsidRDefault="00EE3008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6C93"/>
    <w:multiLevelType w:val="multilevel"/>
    <w:tmpl w:val="0DFA88B4"/>
    <w:styleLink w:val="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bordersDoNotSurroundHeader/>
  <w:bordersDoNotSurroundFooter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CD"/>
    <w:rsid w:val="00002815"/>
    <w:rsid w:val="00012E24"/>
    <w:rsid w:val="00025D23"/>
    <w:rsid w:val="000407F5"/>
    <w:rsid w:val="00041F8A"/>
    <w:rsid w:val="00045F2E"/>
    <w:rsid w:val="00055BBC"/>
    <w:rsid w:val="00060794"/>
    <w:rsid w:val="00063D7B"/>
    <w:rsid w:val="00073BF3"/>
    <w:rsid w:val="00081B51"/>
    <w:rsid w:val="00081C37"/>
    <w:rsid w:val="000C2C77"/>
    <w:rsid w:val="000D3891"/>
    <w:rsid w:val="000D785E"/>
    <w:rsid w:val="000E0BEE"/>
    <w:rsid w:val="000F3FE2"/>
    <w:rsid w:val="00107D28"/>
    <w:rsid w:val="00120D75"/>
    <w:rsid w:val="00140582"/>
    <w:rsid w:val="00145797"/>
    <w:rsid w:val="00162614"/>
    <w:rsid w:val="00177BCB"/>
    <w:rsid w:val="001A313A"/>
    <w:rsid w:val="001C0E69"/>
    <w:rsid w:val="001C6718"/>
    <w:rsid w:val="001E375E"/>
    <w:rsid w:val="00200FC4"/>
    <w:rsid w:val="002103B1"/>
    <w:rsid w:val="00211101"/>
    <w:rsid w:val="00217454"/>
    <w:rsid w:val="002251C8"/>
    <w:rsid w:val="0024051A"/>
    <w:rsid w:val="00293BB8"/>
    <w:rsid w:val="002A06E2"/>
    <w:rsid w:val="002A4A92"/>
    <w:rsid w:val="002C3EF4"/>
    <w:rsid w:val="002C531D"/>
    <w:rsid w:val="002D06B5"/>
    <w:rsid w:val="002D08DE"/>
    <w:rsid w:val="002D5478"/>
    <w:rsid w:val="002D6AAF"/>
    <w:rsid w:val="0031404C"/>
    <w:rsid w:val="00316A11"/>
    <w:rsid w:val="00321D4C"/>
    <w:rsid w:val="003221E6"/>
    <w:rsid w:val="00323530"/>
    <w:rsid w:val="00342A08"/>
    <w:rsid w:val="00364B5C"/>
    <w:rsid w:val="00373FC8"/>
    <w:rsid w:val="00381918"/>
    <w:rsid w:val="00394979"/>
    <w:rsid w:val="003A29DD"/>
    <w:rsid w:val="003A506F"/>
    <w:rsid w:val="003A58CD"/>
    <w:rsid w:val="003B3A48"/>
    <w:rsid w:val="003C5242"/>
    <w:rsid w:val="003E23CF"/>
    <w:rsid w:val="003E7783"/>
    <w:rsid w:val="003E7E2F"/>
    <w:rsid w:val="00426AE8"/>
    <w:rsid w:val="00442A0E"/>
    <w:rsid w:val="00443C70"/>
    <w:rsid w:val="00444410"/>
    <w:rsid w:val="00463143"/>
    <w:rsid w:val="00490EE8"/>
    <w:rsid w:val="004A36CD"/>
    <w:rsid w:val="004B419A"/>
    <w:rsid w:val="004E19C2"/>
    <w:rsid w:val="004E20EF"/>
    <w:rsid w:val="004E6AB2"/>
    <w:rsid w:val="004F3B80"/>
    <w:rsid w:val="005135B0"/>
    <w:rsid w:val="00530E48"/>
    <w:rsid w:val="00535F87"/>
    <w:rsid w:val="005420C9"/>
    <w:rsid w:val="005513AA"/>
    <w:rsid w:val="00564622"/>
    <w:rsid w:val="00565675"/>
    <w:rsid w:val="00572359"/>
    <w:rsid w:val="00580B88"/>
    <w:rsid w:val="00582EC5"/>
    <w:rsid w:val="005878FE"/>
    <w:rsid w:val="005B3227"/>
    <w:rsid w:val="005D4F3F"/>
    <w:rsid w:val="005E0657"/>
    <w:rsid w:val="005F6800"/>
    <w:rsid w:val="00602971"/>
    <w:rsid w:val="006065C8"/>
    <w:rsid w:val="00633BFD"/>
    <w:rsid w:val="00650C28"/>
    <w:rsid w:val="006517A0"/>
    <w:rsid w:val="00660852"/>
    <w:rsid w:val="0067301B"/>
    <w:rsid w:val="006755BF"/>
    <w:rsid w:val="0068060C"/>
    <w:rsid w:val="0069282E"/>
    <w:rsid w:val="006A0FCA"/>
    <w:rsid w:val="006A4637"/>
    <w:rsid w:val="006A4A71"/>
    <w:rsid w:val="006A5B9C"/>
    <w:rsid w:val="006C0673"/>
    <w:rsid w:val="006C75D7"/>
    <w:rsid w:val="006D303F"/>
    <w:rsid w:val="00701742"/>
    <w:rsid w:val="00727E86"/>
    <w:rsid w:val="00733712"/>
    <w:rsid w:val="00747832"/>
    <w:rsid w:val="007730E5"/>
    <w:rsid w:val="00773508"/>
    <w:rsid w:val="007929EB"/>
    <w:rsid w:val="007B555E"/>
    <w:rsid w:val="007C5E14"/>
    <w:rsid w:val="007E5AAA"/>
    <w:rsid w:val="007E6072"/>
    <w:rsid w:val="007E6083"/>
    <w:rsid w:val="0081316C"/>
    <w:rsid w:val="00855181"/>
    <w:rsid w:val="008643BF"/>
    <w:rsid w:val="00872624"/>
    <w:rsid w:val="00873C76"/>
    <w:rsid w:val="00875B73"/>
    <w:rsid w:val="00883504"/>
    <w:rsid w:val="00887F07"/>
    <w:rsid w:val="008924CD"/>
    <w:rsid w:val="00893796"/>
    <w:rsid w:val="00895B15"/>
    <w:rsid w:val="008A65BA"/>
    <w:rsid w:val="008A7057"/>
    <w:rsid w:val="008B1112"/>
    <w:rsid w:val="008D4A99"/>
    <w:rsid w:val="008E4A66"/>
    <w:rsid w:val="00911486"/>
    <w:rsid w:val="00914419"/>
    <w:rsid w:val="009260B0"/>
    <w:rsid w:val="009272B6"/>
    <w:rsid w:val="00935402"/>
    <w:rsid w:val="00954E88"/>
    <w:rsid w:val="00962E61"/>
    <w:rsid w:val="00976E5A"/>
    <w:rsid w:val="00986331"/>
    <w:rsid w:val="00997902"/>
    <w:rsid w:val="009B629F"/>
    <w:rsid w:val="009C7105"/>
    <w:rsid w:val="009E3575"/>
    <w:rsid w:val="00A028A0"/>
    <w:rsid w:val="00A272B4"/>
    <w:rsid w:val="00A364C5"/>
    <w:rsid w:val="00A4591E"/>
    <w:rsid w:val="00A8264F"/>
    <w:rsid w:val="00A91659"/>
    <w:rsid w:val="00AA3DBB"/>
    <w:rsid w:val="00AB3138"/>
    <w:rsid w:val="00AB7FE5"/>
    <w:rsid w:val="00AC1E5A"/>
    <w:rsid w:val="00B149B0"/>
    <w:rsid w:val="00B244C5"/>
    <w:rsid w:val="00B42386"/>
    <w:rsid w:val="00B461EE"/>
    <w:rsid w:val="00B6269E"/>
    <w:rsid w:val="00B87E22"/>
    <w:rsid w:val="00B939C6"/>
    <w:rsid w:val="00BA2D2C"/>
    <w:rsid w:val="00BA3E51"/>
    <w:rsid w:val="00BA7ACA"/>
    <w:rsid w:val="00BB3142"/>
    <w:rsid w:val="00BC7F9B"/>
    <w:rsid w:val="00BD0699"/>
    <w:rsid w:val="00BE21E3"/>
    <w:rsid w:val="00C155FC"/>
    <w:rsid w:val="00C4536D"/>
    <w:rsid w:val="00C45D7E"/>
    <w:rsid w:val="00C74472"/>
    <w:rsid w:val="00C87349"/>
    <w:rsid w:val="00CB1D3C"/>
    <w:rsid w:val="00CD717E"/>
    <w:rsid w:val="00D16795"/>
    <w:rsid w:val="00D26ECD"/>
    <w:rsid w:val="00D32C7B"/>
    <w:rsid w:val="00D47FFC"/>
    <w:rsid w:val="00D57B47"/>
    <w:rsid w:val="00D666BB"/>
    <w:rsid w:val="00D73E48"/>
    <w:rsid w:val="00D76B79"/>
    <w:rsid w:val="00D8505D"/>
    <w:rsid w:val="00D90CEA"/>
    <w:rsid w:val="00DD58A4"/>
    <w:rsid w:val="00DE7620"/>
    <w:rsid w:val="00DE7DE5"/>
    <w:rsid w:val="00E0404B"/>
    <w:rsid w:val="00E04462"/>
    <w:rsid w:val="00E11F80"/>
    <w:rsid w:val="00E12FE4"/>
    <w:rsid w:val="00E16C16"/>
    <w:rsid w:val="00E20245"/>
    <w:rsid w:val="00E21118"/>
    <w:rsid w:val="00E26869"/>
    <w:rsid w:val="00E270D1"/>
    <w:rsid w:val="00E35010"/>
    <w:rsid w:val="00E4379F"/>
    <w:rsid w:val="00E56461"/>
    <w:rsid w:val="00E61FE5"/>
    <w:rsid w:val="00E66906"/>
    <w:rsid w:val="00E80C1C"/>
    <w:rsid w:val="00E84964"/>
    <w:rsid w:val="00E86A02"/>
    <w:rsid w:val="00EA0042"/>
    <w:rsid w:val="00EA0DDE"/>
    <w:rsid w:val="00EB158D"/>
    <w:rsid w:val="00EB754D"/>
    <w:rsid w:val="00EC636D"/>
    <w:rsid w:val="00ED3CB0"/>
    <w:rsid w:val="00EE3008"/>
    <w:rsid w:val="00EF639B"/>
    <w:rsid w:val="00F1226F"/>
    <w:rsid w:val="00F2219F"/>
    <w:rsid w:val="00F419DB"/>
    <w:rsid w:val="00F45377"/>
    <w:rsid w:val="00F50BC6"/>
    <w:rsid w:val="00F66254"/>
    <w:rsid w:val="00F7663C"/>
    <w:rsid w:val="00F76D98"/>
    <w:rsid w:val="00F85ACE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\AppData\Roaming\Microsoft\Templates\&#1057;&#1086;&#1087;&#1088;&#1086;&#1074;&#1086;&#1076;&#1080;&#1090;&#1077;&#1083;&#1100;&#1085;&#1086;&#1077;%20&#1087;&#1080;&#1089;&#1100;&#1084;&#1086;%20&#1089;%20&#1094;&#1074;&#1077;&#1090;&#1085;&#1099;&#1084;&#1080;%20&#1073;&#1083;&#1086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с цветными блоками</Template>
  <TotalTime>0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2020-05-13T09:15:00Z</dcterms:created>
  <dcterms:modified xsi:type="dcterms:W3CDTF">2020-05-25T07:32:00Z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