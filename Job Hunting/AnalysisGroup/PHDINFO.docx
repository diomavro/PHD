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A07617">
      <w:pPr>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306D6495" wp14:editId="6FB869EA">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F7663C">
        <w:trPr>
          <w:trHeight w:val="559"/>
        </w:trPr>
        <w:tc>
          <w:tcPr>
            <w:tcW w:w="4670" w:type="dxa"/>
            <w:vMerge w:val="restart"/>
          </w:tcPr>
          <w:p w:rsidR="00883504" w:rsidRPr="00E16C16" w:rsidRDefault="003A58CD" w:rsidP="00A07617">
            <w:pPr>
              <w:rPr>
                <w:noProof/>
                <w:lang w:val="ru-RU"/>
              </w:rPr>
            </w:pPr>
            <w:r w:rsidRPr="002466A6">
              <w:rPr>
                <w:noProof/>
                <w:sz w:val="56"/>
                <w:szCs w:val="20"/>
              </w:rPr>
              <w:t>Diomides Mavroyiannis</w:t>
            </w:r>
          </w:p>
        </w:tc>
        <w:tc>
          <w:tcPr>
            <w:tcW w:w="459" w:type="dxa"/>
          </w:tcPr>
          <w:p w:rsidR="00883504" w:rsidRPr="00E16C16" w:rsidRDefault="00883504" w:rsidP="00A07617">
            <w:pPr>
              <w:rPr>
                <w:noProof/>
                <w:lang w:val="ru-RU"/>
              </w:rPr>
            </w:pPr>
          </w:p>
        </w:tc>
        <w:tc>
          <w:tcPr>
            <w:tcW w:w="427" w:type="dxa"/>
          </w:tcPr>
          <w:p w:rsidR="00883504" w:rsidRPr="00E16C16" w:rsidRDefault="00883504" w:rsidP="00A07617">
            <w:pPr>
              <w:rPr>
                <w:noProof/>
                <w:lang w:val="ru-RU"/>
              </w:rPr>
            </w:pPr>
          </w:p>
        </w:tc>
        <w:tc>
          <w:tcPr>
            <w:tcW w:w="3784" w:type="dxa"/>
            <w:tcBorders>
              <w:bottom w:val="single" w:sz="4" w:space="0" w:color="3A8C95" w:themeColor="accent5" w:themeShade="80"/>
            </w:tcBorders>
          </w:tcPr>
          <w:p w:rsidR="00883504" w:rsidRPr="00A91659" w:rsidRDefault="00883504" w:rsidP="00A07617">
            <w:pPr>
              <w:rPr>
                <w:noProof/>
                <w:szCs w:val="28"/>
                <w:lang w:val="ru-RU"/>
              </w:rPr>
            </w:pPr>
          </w:p>
        </w:tc>
      </w:tr>
      <w:tr w:rsidR="00883504" w:rsidRPr="00E16C16" w:rsidTr="00F7663C">
        <w:trPr>
          <w:trHeight w:val="558"/>
        </w:trPr>
        <w:tc>
          <w:tcPr>
            <w:tcW w:w="4670" w:type="dxa"/>
            <w:vMerge/>
          </w:tcPr>
          <w:p w:rsidR="00883504" w:rsidRPr="00E16C16" w:rsidRDefault="00883504" w:rsidP="00A07617">
            <w:pPr>
              <w:rPr>
                <w:noProof/>
                <w:lang w:val="ru-RU"/>
              </w:rPr>
            </w:pPr>
          </w:p>
        </w:tc>
        <w:tc>
          <w:tcPr>
            <w:tcW w:w="459" w:type="dxa"/>
          </w:tcPr>
          <w:p w:rsidR="00883504" w:rsidRPr="00E16C16" w:rsidRDefault="00883504" w:rsidP="00A07617">
            <w:pPr>
              <w:rPr>
                <w:noProof/>
                <w:lang w:val="ru-RU"/>
              </w:rPr>
            </w:pPr>
          </w:p>
        </w:tc>
        <w:tc>
          <w:tcPr>
            <w:tcW w:w="427" w:type="dxa"/>
          </w:tcPr>
          <w:p w:rsidR="00883504" w:rsidRPr="00A272B4" w:rsidRDefault="00883504" w:rsidP="00A07617">
            <w:pPr>
              <w:rPr>
                <w:noProof/>
                <w:sz w:val="36"/>
                <w:szCs w:val="28"/>
                <w:lang w:val="ru-RU"/>
              </w:rPr>
            </w:pPr>
          </w:p>
        </w:tc>
        <w:tc>
          <w:tcPr>
            <w:tcW w:w="3784" w:type="dxa"/>
            <w:tcBorders>
              <w:top w:val="single" w:sz="4" w:space="0" w:color="3A8C95" w:themeColor="accent5" w:themeShade="80"/>
              <w:bottom w:val="single" w:sz="4" w:space="0" w:color="3A8C95" w:themeColor="accent5" w:themeShade="80"/>
            </w:tcBorders>
            <w:vAlign w:val="center"/>
          </w:tcPr>
          <w:p w:rsidR="00883504" w:rsidRPr="00A272B4" w:rsidRDefault="00E21118" w:rsidP="00A07617">
            <w:pPr>
              <w:rPr>
                <w:noProof/>
                <w:sz w:val="36"/>
                <w:szCs w:val="28"/>
                <w:lang w:val="ru-RU"/>
              </w:rPr>
            </w:pPr>
            <w:r w:rsidRPr="00A272B4">
              <w:rPr>
                <w:noProof/>
                <w:sz w:val="36"/>
                <w:szCs w:val="28"/>
                <w:lang w:val="ru-RU"/>
              </w:rPr>
              <w:t>Industrial Organization Economist</w:t>
            </w:r>
          </w:p>
        </w:tc>
      </w:tr>
      <w:tr w:rsidR="00883504" w:rsidRPr="00E16C16" w:rsidTr="00F7663C">
        <w:trPr>
          <w:trHeight w:val="1003"/>
        </w:trPr>
        <w:tc>
          <w:tcPr>
            <w:tcW w:w="4670" w:type="dxa"/>
            <w:vMerge/>
          </w:tcPr>
          <w:p w:rsidR="00883504" w:rsidRPr="00E16C16" w:rsidRDefault="00883504" w:rsidP="00A07617">
            <w:pPr>
              <w:rPr>
                <w:noProof/>
                <w:lang w:val="ru-RU"/>
              </w:rPr>
            </w:pPr>
          </w:p>
        </w:tc>
        <w:tc>
          <w:tcPr>
            <w:tcW w:w="459" w:type="dxa"/>
          </w:tcPr>
          <w:p w:rsidR="00883504" w:rsidRPr="00E16C16" w:rsidRDefault="00883504" w:rsidP="00A07617">
            <w:pPr>
              <w:rPr>
                <w:noProof/>
                <w:lang w:val="ru-RU"/>
              </w:rPr>
            </w:pPr>
          </w:p>
        </w:tc>
        <w:tc>
          <w:tcPr>
            <w:tcW w:w="427" w:type="dxa"/>
          </w:tcPr>
          <w:p w:rsidR="00883504" w:rsidRPr="00E16C16" w:rsidRDefault="00883504" w:rsidP="00A07617">
            <w:pPr>
              <w:rPr>
                <w:noProof/>
                <w:lang w:val="ru-RU"/>
              </w:rPr>
            </w:pPr>
          </w:p>
        </w:tc>
        <w:tc>
          <w:tcPr>
            <w:tcW w:w="3784" w:type="dxa"/>
            <w:tcBorders>
              <w:top w:val="single" w:sz="4" w:space="0" w:color="3A8C95" w:themeColor="accent5" w:themeShade="80"/>
            </w:tcBorders>
          </w:tcPr>
          <w:p w:rsidR="00883504" w:rsidRPr="00E16C16" w:rsidRDefault="00883504" w:rsidP="00A07617">
            <w:pPr>
              <w:rPr>
                <w:noProof/>
                <w:lang w:val="ru-RU"/>
              </w:rPr>
            </w:pPr>
          </w:p>
        </w:tc>
      </w:tr>
      <w:tr w:rsidR="00883504" w:rsidRPr="00E16C16" w:rsidTr="00F7663C">
        <w:trPr>
          <w:trHeight w:val="850"/>
        </w:trPr>
        <w:tc>
          <w:tcPr>
            <w:tcW w:w="4670" w:type="dxa"/>
            <w:vAlign w:val="center"/>
          </w:tcPr>
          <w:p w:rsidR="00883504" w:rsidRPr="00E16C16" w:rsidRDefault="00883504" w:rsidP="00A07617">
            <w:pPr>
              <w:rPr>
                <w:noProof/>
                <w:lang w:val="ru-RU"/>
              </w:rPr>
            </w:pPr>
          </w:p>
        </w:tc>
        <w:tc>
          <w:tcPr>
            <w:tcW w:w="459" w:type="dxa"/>
          </w:tcPr>
          <w:p w:rsidR="00883504" w:rsidRPr="00E16C16" w:rsidRDefault="00883504" w:rsidP="00A07617">
            <w:pPr>
              <w:rPr>
                <w:noProof/>
                <w:lang w:val="ru-RU"/>
              </w:rPr>
            </w:pPr>
          </w:p>
        </w:tc>
        <w:tc>
          <w:tcPr>
            <w:tcW w:w="427" w:type="dxa"/>
          </w:tcPr>
          <w:p w:rsidR="00883504" w:rsidRPr="00E16C16" w:rsidRDefault="00883504" w:rsidP="00A07617">
            <w:pPr>
              <w:rPr>
                <w:noProof/>
                <w:lang w:val="ru-RU"/>
              </w:rPr>
            </w:pPr>
          </w:p>
        </w:tc>
        <w:tc>
          <w:tcPr>
            <w:tcW w:w="3784" w:type="dxa"/>
            <w:vAlign w:val="center"/>
          </w:tcPr>
          <w:p w:rsidR="00883504" w:rsidRPr="00E16C16" w:rsidRDefault="003A506F" w:rsidP="00A07617">
            <w:pPr>
              <w:rPr>
                <w:noProof/>
                <w:lang w:val="ru-RU"/>
              </w:rPr>
            </w:pPr>
            <w:r w:rsidRPr="00A8264F">
              <w:rPr>
                <w:noProof/>
              </w:rPr>
              <w:t xml:space="preserve">contact </w:t>
            </w:r>
            <w:r w:rsidR="00A8264F" w:rsidRPr="00A8264F">
              <w:rPr>
                <w:noProof/>
              </w:rPr>
              <w:t>information</w:t>
            </w:r>
          </w:p>
        </w:tc>
      </w:tr>
      <w:tr w:rsidR="00A8264F" w:rsidRPr="00E16C16" w:rsidTr="00F7663C">
        <w:trPr>
          <w:trHeight w:val="639"/>
        </w:trPr>
        <w:tc>
          <w:tcPr>
            <w:tcW w:w="4670" w:type="dxa"/>
            <w:vMerge w:val="restart"/>
            <w:vAlign w:val="center"/>
          </w:tcPr>
          <w:p w:rsidR="00A8264F" w:rsidRPr="003A506F" w:rsidRDefault="00A8264F" w:rsidP="00A07617">
            <w:pPr>
              <w:rPr>
                <w:noProof/>
              </w:rPr>
            </w:pPr>
          </w:p>
        </w:tc>
        <w:tc>
          <w:tcPr>
            <w:tcW w:w="459" w:type="dxa"/>
            <w:vMerge w:val="restart"/>
          </w:tcPr>
          <w:p w:rsidR="00A8264F" w:rsidRPr="003A506F" w:rsidRDefault="00A8264F" w:rsidP="00A07617">
            <w:pPr>
              <w:rPr>
                <w:noProof/>
              </w:rPr>
            </w:pPr>
          </w:p>
        </w:tc>
        <w:tc>
          <w:tcPr>
            <w:tcW w:w="427" w:type="dxa"/>
            <w:vMerge w:val="restart"/>
            <w:vAlign w:val="center"/>
          </w:tcPr>
          <w:p w:rsidR="00A8264F" w:rsidRPr="003A506F" w:rsidRDefault="00A8264F" w:rsidP="00A07617">
            <w:pPr>
              <w:rPr>
                <w:noProof/>
              </w:rPr>
            </w:pPr>
          </w:p>
        </w:tc>
        <w:tc>
          <w:tcPr>
            <w:tcW w:w="3784" w:type="dxa"/>
            <w:vAlign w:val="center"/>
          </w:tcPr>
          <w:p w:rsidR="00A8264F" w:rsidRPr="002D06B5" w:rsidRDefault="00A8264F" w:rsidP="00A07617">
            <w:pPr>
              <w:rPr>
                <w:noProof/>
                <w:szCs w:val="14"/>
                <w:lang w:val="ru-RU"/>
              </w:rPr>
            </w:pPr>
            <w:r w:rsidRPr="002D06B5">
              <w:rPr>
                <w:noProof/>
                <w:color w:val="31767E" w:themeColor="accent6" w:themeShade="80"/>
                <w:szCs w:val="14"/>
              </w:rPr>
              <w:t>+33</w:t>
            </w:r>
            <w:r w:rsidR="006065C8">
              <w:rPr>
                <w:noProof/>
                <w:color w:val="31767E" w:themeColor="accent6" w:themeShade="80"/>
                <w:szCs w:val="14"/>
              </w:rPr>
              <w:t>695669809</w:t>
            </w:r>
          </w:p>
        </w:tc>
      </w:tr>
      <w:tr w:rsidR="00A8264F" w:rsidRPr="00DE7620" w:rsidTr="00F7663C">
        <w:trPr>
          <w:trHeight w:val="637"/>
        </w:trPr>
        <w:tc>
          <w:tcPr>
            <w:tcW w:w="4670" w:type="dxa"/>
            <w:vMerge/>
            <w:vAlign w:val="center"/>
          </w:tcPr>
          <w:p w:rsidR="00A8264F" w:rsidRPr="00E16C16" w:rsidRDefault="00A8264F" w:rsidP="00A07617">
            <w:pPr>
              <w:rPr>
                <w:noProof/>
                <w:lang w:val="ru-RU"/>
              </w:rPr>
            </w:pPr>
          </w:p>
        </w:tc>
        <w:tc>
          <w:tcPr>
            <w:tcW w:w="459" w:type="dxa"/>
            <w:vMerge/>
          </w:tcPr>
          <w:p w:rsidR="00A8264F" w:rsidRPr="00E16C16" w:rsidRDefault="00A8264F" w:rsidP="00A07617">
            <w:pPr>
              <w:rPr>
                <w:noProof/>
                <w:lang w:val="ru-RU"/>
              </w:rPr>
            </w:pPr>
          </w:p>
        </w:tc>
        <w:tc>
          <w:tcPr>
            <w:tcW w:w="427" w:type="dxa"/>
            <w:vMerge/>
            <w:vAlign w:val="center"/>
          </w:tcPr>
          <w:p w:rsidR="00A8264F" w:rsidRPr="00E16C16" w:rsidRDefault="00A8264F" w:rsidP="00A07617">
            <w:pPr>
              <w:rPr>
                <w:noProof/>
                <w:lang w:val="ru-RU"/>
              </w:rPr>
            </w:pPr>
          </w:p>
        </w:tc>
        <w:tc>
          <w:tcPr>
            <w:tcW w:w="3784" w:type="dxa"/>
            <w:vAlign w:val="center"/>
          </w:tcPr>
          <w:p w:rsidR="00A8264F" w:rsidRPr="002D06B5" w:rsidRDefault="00A8264F" w:rsidP="00A07617">
            <w:pPr>
              <w:rPr>
                <w:noProof/>
                <w:szCs w:val="14"/>
                <w:lang w:val="ru-RU"/>
              </w:rPr>
            </w:pPr>
            <w:r w:rsidRPr="002D06B5">
              <w:rPr>
                <w:noProof/>
                <w:color w:val="31767E" w:themeColor="accent6" w:themeShade="80"/>
                <w:szCs w:val="14"/>
                <w:lang w:val="ru-RU"/>
              </w:rPr>
              <w:t>https://www.linkedin.com/in/diomides-mavroyiannis-52886936/</w:t>
            </w:r>
          </w:p>
        </w:tc>
      </w:tr>
      <w:tr w:rsidR="00A8264F" w:rsidRPr="00E16C16" w:rsidTr="00F7663C">
        <w:trPr>
          <w:trHeight w:val="637"/>
        </w:trPr>
        <w:tc>
          <w:tcPr>
            <w:tcW w:w="4670" w:type="dxa"/>
            <w:vMerge/>
            <w:vAlign w:val="center"/>
          </w:tcPr>
          <w:p w:rsidR="00A8264F" w:rsidRPr="00E16C16" w:rsidRDefault="00A8264F" w:rsidP="00A07617">
            <w:pPr>
              <w:rPr>
                <w:noProof/>
                <w:lang w:val="ru-RU"/>
              </w:rPr>
            </w:pPr>
          </w:p>
        </w:tc>
        <w:tc>
          <w:tcPr>
            <w:tcW w:w="459" w:type="dxa"/>
            <w:vMerge/>
          </w:tcPr>
          <w:p w:rsidR="00A8264F" w:rsidRPr="00E16C16" w:rsidRDefault="00A8264F" w:rsidP="00A07617">
            <w:pPr>
              <w:rPr>
                <w:noProof/>
                <w:lang w:val="ru-RU"/>
              </w:rPr>
            </w:pPr>
          </w:p>
        </w:tc>
        <w:tc>
          <w:tcPr>
            <w:tcW w:w="427" w:type="dxa"/>
            <w:vMerge/>
            <w:vAlign w:val="center"/>
          </w:tcPr>
          <w:p w:rsidR="00A8264F" w:rsidRPr="00E16C16" w:rsidRDefault="00A8264F" w:rsidP="00A07617">
            <w:pPr>
              <w:rPr>
                <w:noProof/>
                <w:lang w:val="ru-RU"/>
              </w:rPr>
            </w:pPr>
          </w:p>
        </w:tc>
        <w:tc>
          <w:tcPr>
            <w:tcW w:w="3784" w:type="dxa"/>
            <w:vAlign w:val="center"/>
          </w:tcPr>
          <w:p w:rsidR="00A8264F" w:rsidRPr="002D06B5" w:rsidRDefault="00BD0699" w:rsidP="00A07617">
            <w:pPr>
              <w:rPr>
                <w:noProof/>
                <w:szCs w:val="14"/>
                <w:lang w:val="ru-RU"/>
              </w:rPr>
            </w:pPr>
            <w:r>
              <w:rPr>
                <w:noProof/>
                <w:szCs w:val="14"/>
              </w:rPr>
              <w:t>diomavro@hotmail.com</w:t>
            </w:r>
          </w:p>
        </w:tc>
      </w:tr>
      <w:tr w:rsidR="00A8264F" w:rsidRPr="00E16C16" w:rsidTr="00F7663C">
        <w:trPr>
          <w:trHeight w:val="637"/>
        </w:trPr>
        <w:tc>
          <w:tcPr>
            <w:tcW w:w="4670" w:type="dxa"/>
            <w:vMerge/>
            <w:vAlign w:val="center"/>
          </w:tcPr>
          <w:p w:rsidR="00A8264F" w:rsidRPr="00E16C16" w:rsidRDefault="00A8264F" w:rsidP="00A07617">
            <w:pPr>
              <w:rPr>
                <w:noProof/>
                <w:lang w:val="ru-RU"/>
              </w:rPr>
            </w:pPr>
          </w:p>
        </w:tc>
        <w:tc>
          <w:tcPr>
            <w:tcW w:w="459" w:type="dxa"/>
            <w:vMerge/>
          </w:tcPr>
          <w:p w:rsidR="00A8264F" w:rsidRPr="00E16C16" w:rsidRDefault="00A8264F" w:rsidP="00A07617">
            <w:pPr>
              <w:rPr>
                <w:noProof/>
                <w:lang w:val="ru-RU"/>
              </w:rPr>
            </w:pPr>
          </w:p>
        </w:tc>
        <w:tc>
          <w:tcPr>
            <w:tcW w:w="427" w:type="dxa"/>
            <w:vMerge/>
            <w:vAlign w:val="center"/>
          </w:tcPr>
          <w:p w:rsidR="00A8264F" w:rsidRPr="00E16C16" w:rsidRDefault="00A8264F" w:rsidP="00A07617">
            <w:pPr>
              <w:rPr>
                <w:noProof/>
                <w:lang w:val="ru-RU"/>
              </w:rPr>
            </w:pPr>
          </w:p>
        </w:tc>
        <w:tc>
          <w:tcPr>
            <w:tcW w:w="3784" w:type="dxa"/>
            <w:vAlign w:val="center"/>
          </w:tcPr>
          <w:p w:rsidR="00A8264F" w:rsidRPr="002D06B5" w:rsidRDefault="00A8264F" w:rsidP="00A07617">
            <w:pPr>
              <w:rPr>
                <w:noProof/>
                <w:szCs w:val="14"/>
                <w:lang w:val="ru-RU"/>
              </w:rPr>
            </w:pPr>
            <w:r w:rsidRPr="002D06B5">
              <w:rPr>
                <w:noProof/>
                <w:szCs w:val="14"/>
              </w:rPr>
              <w:t>diomavro.wordpress.com</w:t>
            </w:r>
          </w:p>
        </w:tc>
      </w:tr>
      <w:tr w:rsidR="00883504" w:rsidRPr="00E16C16" w:rsidTr="00F7663C">
        <w:trPr>
          <w:trHeight w:val="311"/>
        </w:trPr>
        <w:tc>
          <w:tcPr>
            <w:tcW w:w="4670" w:type="dxa"/>
            <w:vAlign w:val="center"/>
          </w:tcPr>
          <w:p w:rsidR="00883504" w:rsidRPr="00E16C16" w:rsidRDefault="00883504" w:rsidP="00A07617">
            <w:pPr>
              <w:rPr>
                <w:noProof/>
                <w:lang w:val="ru-RU"/>
              </w:rPr>
            </w:pPr>
          </w:p>
        </w:tc>
        <w:tc>
          <w:tcPr>
            <w:tcW w:w="459" w:type="dxa"/>
          </w:tcPr>
          <w:p w:rsidR="00883504" w:rsidRPr="00E16C16" w:rsidRDefault="00883504" w:rsidP="00A07617">
            <w:pPr>
              <w:rPr>
                <w:noProof/>
                <w:lang w:val="ru-RU"/>
              </w:rPr>
            </w:pPr>
          </w:p>
        </w:tc>
        <w:tc>
          <w:tcPr>
            <w:tcW w:w="427" w:type="dxa"/>
          </w:tcPr>
          <w:p w:rsidR="00883504" w:rsidRPr="00E16C16" w:rsidRDefault="00883504" w:rsidP="00A07617">
            <w:pPr>
              <w:rPr>
                <w:noProof/>
                <w:lang w:val="ru-RU"/>
              </w:rPr>
            </w:pPr>
          </w:p>
        </w:tc>
        <w:tc>
          <w:tcPr>
            <w:tcW w:w="3784" w:type="dxa"/>
            <w:vAlign w:val="center"/>
          </w:tcPr>
          <w:p w:rsidR="00883504" w:rsidRPr="00E16C16" w:rsidRDefault="00883504" w:rsidP="00A07617">
            <w:pPr>
              <w:rPr>
                <w:noProof/>
                <w:lang w:val="ru-RU"/>
              </w:rPr>
            </w:pPr>
          </w:p>
        </w:tc>
      </w:tr>
    </w:tbl>
    <w:p w:rsidR="00883504" w:rsidRPr="000E142E" w:rsidRDefault="000E142E" w:rsidP="00A07617">
      <w:pPr>
        <w:rPr>
          <w:rFonts w:ascii="BCGFontSansThin" w:hAnsi="BCGFontSansThin"/>
          <w:color w:val="000000"/>
          <w:shd w:val="clear" w:color="auto" w:fill="FFFFFF"/>
          <w:lang w:val="fr-FR"/>
        </w:rPr>
      </w:pPr>
      <w:r w:rsidRPr="000E142E">
        <w:rPr>
          <w:rFonts w:ascii="BCGFontSansThin" w:hAnsi="BCGFontSansThin"/>
          <w:color w:val="000000"/>
          <w:shd w:val="clear" w:color="auto" w:fill="FFFFFF"/>
          <w:lang w:val="fr-FR"/>
        </w:rPr>
        <w:t>Merci de nous faire part de la liste de vos publications et préciser l'impact factor de chaque journal, ainsi que la liste des congrès majeurs auxquels vous avez participé activement (présentations orales ou écrites) :</w:t>
      </w:r>
    </w:p>
    <w:p w:rsidR="000E142E" w:rsidRPr="000E142E" w:rsidRDefault="000E142E" w:rsidP="00A07617">
      <w:pPr>
        <w:rPr>
          <w:rFonts w:ascii="Roboto-Light" w:eastAsia="MS Mincho" w:hAnsi="Roboto-Light" w:cs="Roboto-Light"/>
          <w:color w:val="515151"/>
          <w:sz w:val="23"/>
          <w:szCs w:val="23"/>
          <w:lang w:eastAsia="en-US"/>
        </w:rPr>
      </w:pPr>
      <w:proofErr w:type="spellStart"/>
      <w:r w:rsidRPr="000E142E">
        <w:rPr>
          <w:rFonts w:ascii="Roboto-Light" w:eastAsia="MS Mincho" w:hAnsi="Roboto-Light" w:cs="Roboto-Light"/>
          <w:color w:val="515151"/>
          <w:sz w:val="23"/>
          <w:szCs w:val="23"/>
          <w:lang w:eastAsia="en-US"/>
        </w:rPr>
        <w:t>Present</w:t>
      </w:r>
      <w:r w:rsidRPr="000E142E">
        <w:rPr>
          <w:rFonts w:ascii="Roboto-Light" w:eastAsia="MS Mincho" w:hAnsi="Roboto-Light" w:cs="Roboto-Light"/>
          <w:color w:val="515151"/>
          <w:sz w:val="23"/>
          <w:szCs w:val="23"/>
          <w:lang w:eastAsia="en-US"/>
        </w:rPr>
        <w:t>é</w:t>
      </w:r>
      <w:proofErr w:type="spellEnd"/>
      <w:r w:rsidRPr="000E142E">
        <w:rPr>
          <w:rFonts w:ascii="Roboto-Light" w:eastAsia="MS Mincho" w:hAnsi="Roboto-Light" w:cs="Roboto-Light"/>
          <w:color w:val="515151"/>
          <w:sz w:val="23"/>
          <w:szCs w:val="23"/>
          <w:lang w:eastAsia="en-US"/>
        </w:rPr>
        <w:t xml:space="preserve">, </w:t>
      </w:r>
      <w:proofErr w:type="spellStart"/>
      <w:r w:rsidRPr="000E142E">
        <w:rPr>
          <w:rFonts w:ascii="Roboto-Light" w:eastAsia="MS Mincho" w:hAnsi="Roboto-Light" w:cs="Roboto-Light"/>
          <w:color w:val="515151"/>
          <w:sz w:val="23"/>
          <w:szCs w:val="23"/>
          <w:lang w:eastAsia="en-US"/>
        </w:rPr>
        <w:t>BiGSEM</w:t>
      </w:r>
      <w:proofErr w:type="spellEnd"/>
      <w:r w:rsidRPr="000E142E">
        <w:rPr>
          <w:rFonts w:ascii="Roboto-Light" w:eastAsia="MS Mincho" w:hAnsi="Roboto-Light" w:cs="Roboto-Light"/>
          <w:color w:val="515151"/>
          <w:sz w:val="23"/>
          <w:szCs w:val="23"/>
          <w:lang w:eastAsia="en-US"/>
        </w:rPr>
        <w:t xml:space="preserve"> Workshop in</w:t>
      </w:r>
      <w:r>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Economic Theory</w:t>
      </w:r>
      <w:r>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w:t>
      </w:r>
      <w:proofErr w:type="spellStart"/>
      <w:r>
        <w:rPr>
          <w:rFonts w:ascii="Roboto-Light" w:eastAsia="MS Mincho" w:hAnsi="Roboto-Light" w:cs="Roboto-Light"/>
          <w:color w:val="515151"/>
          <w:sz w:val="23"/>
          <w:szCs w:val="23"/>
          <w:lang w:eastAsia="en-US"/>
        </w:rPr>
        <w:t>Allemange</w:t>
      </w:r>
      <w:proofErr w:type="spellEnd"/>
      <w:r w:rsidRPr="000E142E">
        <w:rPr>
          <w:rFonts w:ascii="Roboto-Light" w:eastAsia="MS Mincho" w:hAnsi="Roboto-Light" w:cs="Roboto-Light"/>
          <w:color w:val="515151"/>
          <w:sz w:val="23"/>
          <w:szCs w:val="23"/>
          <w:lang w:eastAsia="en-US"/>
        </w:rPr>
        <w:t>, 2018)</w:t>
      </w:r>
    </w:p>
    <w:p w:rsidR="000E142E" w:rsidRPr="000E142E" w:rsidRDefault="000E142E" w:rsidP="00A07617">
      <w:pPr>
        <w:rPr>
          <w:rFonts w:ascii="Roboto-Light" w:eastAsia="MS Mincho" w:hAnsi="Roboto-Light" w:cs="Roboto-Light"/>
          <w:color w:val="515151"/>
          <w:sz w:val="23"/>
          <w:szCs w:val="23"/>
          <w:lang w:eastAsia="en-US"/>
        </w:rPr>
      </w:pPr>
      <w:proofErr w:type="spellStart"/>
      <w:r w:rsidRPr="000E142E">
        <w:rPr>
          <w:rFonts w:ascii="Roboto-Light" w:eastAsia="MS Mincho" w:hAnsi="Roboto-Light" w:cs="Roboto-Light"/>
          <w:color w:val="515151"/>
          <w:sz w:val="23"/>
          <w:szCs w:val="23"/>
          <w:lang w:eastAsia="en-US"/>
        </w:rPr>
        <w:t>Presenté</w:t>
      </w:r>
      <w:proofErr w:type="spellEnd"/>
      <w:r w:rsidRPr="000E142E">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at SING15, (Finland, 2019)</w:t>
      </w:r>
    </w:p>
    <w:p w:rsidR="000E142E" w:rsidRDefault="000E142E" w:rsidP="00A07617">
      <w:pPr>
        <w:rPr>
          <w:rFonts w:ascii="Roboto-Light" w:eastAsia="MS Mincho" w:hAnsi="Roboto-Light" w:cs="Roboto-Light"/>
          <w:color w:val="515151"/>
          <w:sz w:val="23"/>
          <w:szCs w:val="23"/>
          <w:lang w:eastAsia="en-US"/>
        </w:rPr>
      </w:pPr>
      <w:proofErr w:type="spellStart"/>
      <w:r w:rsidRPr="000E142E">
        <w:rPr>
          <w:rFonts w:ascii="Roboto-Light" w:eastAsia="MS Mincho" w:hAnsi="Roboto-Light" w:cs="Roboto-Light"/>
          <w:color w:val="515151"/>
          <w:sz w:val="23"/>
          <w:szCs w:val="23"/>
          <w:lang w:eastAsia="en-US"/>
        </w:rPr>
        <w:t>Presenté</w:t>
      </w:r>
      <w:proofErr w:type="spellEnd"/>
      <w:r w:rsidRPr="000E142E">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at Public economic</w:t>
      </w:r>
      <w:r>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conference</w:t>
      </w:r>
      <w:r>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(France, 2019)</w:t>
      </w:r>
    </w:p>
    <w:p w:rsidR="000E142E" w:rsidRDefault="000E142E" w:rsidP="00A07617">
      <w:pPr>
        <w:rPr>
          <w:rFonts w:ascii="Roboto-Light" w:eastAsia="MS Mincho" w:hAnsi="Roboto-Light" w:cs="Roboto-Light"/>
          <w:color w:val="515151"/>
          <w:sz w:val="23"/>
          <w:szCs w:val="23"/>
          <w:lang w:eastAsia="en-US"/>
        </w:rPr>
      </w:pPr>
      <w:proofErr w:type="spellStart"/>
      <w:r w:rsidRPr="000E142E">
        <w:rPr>
          <w:rFonts w:ascii="Roboto-Light" w:eastAsia="MS Mincho" w:hAnsi="Roboto-Light" w:cs="Roboto-Light"/>
          <w:color w:val="515151"/>
          <w:sz w:val="23"/>
          <w:szCs w:val="23"/>
          <w:lang w:eastAsia="en-US"/>
        </w:rPr>
        <w:t>Presenté</w:t>
      </w:r>
      <w:proofErr w:type="spellEnd"/>
      <w:r>
        <w:rPr>
          <w:rFonts w:ascii="Roboto-Light" w:eastAsia="MS Mincho" w:hAnsi="Roboto-Light" w:cs="Roboto-Light"/>
          <w:color w:val="515151"/>
          <w:sz w:val="23"/>
          <w:szCs w:val="23"/>
          <w:lang w:eastAsia="en-US"/>
        </w:rPr>
        <w:t xml:space="preserve"> at DIM seminar at Paris Dauphine</w:t>
      </w:r>
      <w:r w:rsidRPr="000E142E">
        <w:rPr>
          <w:rFonts w:ascii="Roboto-Light" w:eastAsia="MS Mincho" w:hAnsi="Roboto-Light" w:cs="Roboto-Light"/>
          <w:color w:val="515151"/>
          <w:sz w:val="23"/>
          <w:szCs w:val="23"/>
          <w:lang w:eastAsia="en-US"/>
        </w:rPr>
        <w:t xml:space="preserve"> (</w:t>
      </w:r>
      <w:r w:rsidRPr="000E142E">
        <w:rPr>
          <w:rFonts w:ascii="Roboto-Light" w:eastAsia="MS Mincho" w:hAnsi="Roboto-Light" w:cs="Roboto-Light"/>
          <w:color w:val="515151"/>
          <w:sz w:val="23"/>
          <w:szCs w:val="23"/>
          <w:lang w:eastAsia="en-US"/>
        </w:rPr>
        <w:t>France, 2019)</w:t>
      </w:r>
    </w:p>
    <w:p w:rsidR="000E142E" w:rsidRDefault="000E142E" w:rsidP="00A07617">
      <w:pPr>
        <w:rPr>
          <w:rFonts w:ascii="Roboto-Light" w:eastAsia="MS Mincho" w:hAnsi="Roboto-Light" w:cs="Roboto-Light"/>
          <w:color w:val="515151"/>
          <w:sz w:val="23"/>
          <w:szCs w:val="23"/>
          <w:lang w:eastAsia="en-US"/>
        </w:rPr>
      </w:pPr>
      <w:proofErr w:type="spellStart"/>
      <w:r w:rsidRPr="000E142E">
        <w:rPr>
          <w:rFonts w:ascii="Roboto-Light" w:eastAsia="MS Mincho" w:hAnsi="Roboto-Light" w:cs="Roboto-Light"/>
          <w:color w:val="515151"/>
          <w:sz w:val="23"/>
          <w:szCs w:val="23"/>
          <w:lang w:eastAsia="en-US"/>
        </w:rPr>
        <w:t>Presenté</w:t>
      </w:r>
      <w:proofErr w:type="spellEnd"/>
      <w:r>
        <w:rPr>
          <w:rFonts w:ascii="Roboto-Light" w:eastAsia="MS Mincho" w:hAnsi="Roboto-Light" w:cs="Roboto-Light"/>
          <w:color w:val="515151"/>
          <w:sz w:val="23"/>
          <w:szCs w:val="23"/>
          <w:lang w:eastAsia="en-US"/>
        </w:rPr>
        <w:t xml:space="preserve"> at University of Cyprus seminar </w:t>
      </w:r>
      <w:r w:rsidRPr="000E142E">
        <w:rPr>
          <w:rFonts w:ascii="Roboto-Light" w:eastAsia="MS Mincho" w:hAnsi="Roboto-Light" w:cs="Roboto-Light"/>
          <w:color w:val="515151"/>
          <w:sz w:val="23"/>
          <w:szCs w:val="23"/>
          <w:lang w:eastAsia="en-US"/>
        </w:rPr>
        <w:t>(</w:t>
      </w:r>
      <w:r>
        <w:rPr>
          <w:rFonts w:ascii="Roboto-Light" w:eastAsia="MS Mincho" w:hAnsi="Roboto-Light" w:cs="Roboto-Light"/>
          <w:color w:val="515151"/>
          <w:sz w:val="23"/>
          <w:szCs w:val="23"/>
          <w:lang w:eastAsia="en-US"/>
        </w:rPr>
        <w:t>Cyprus</w:t>
      </w:r>
      <w:r w:rsidRPr="000E142E">
        <w:rPr>
          <w:rFonts w:ascii="Roboto-Light" w:eastAsia="MS Mincho" w:hAnsi="Roboto-Light" w:cs="Roboto-Light"/>
          <w:color w:val="515151"/>
          <w:sz w:val="23"/>
          <w:szCs w:val="23"/>
          <w:lang w:eastAsia="en-US"/>
        </w:rPr>
        <w:t>, 2019)</w:t>
      </w:r>
    </w:p>
    <w:p w:rsidR="000E142E" w:rsidRDefault="000E142E" w:rsidP="00A07617">
      <w:pPr>
        <w:rPr>
          <w:rFonts w:ascii="Roboto-Light" w:eastAsia="MS Mincho" w:hAnsi="Roboto-Light" w:cs="Roboto-Light"/>
          <w:color w:val="515151"/>
          <w:sz w:val="23"/>
          <w:szCs w:val="23"/>
          <w:lang w:eastAsia="en-US"/>
        </w:rPr>
      </w:pPr>
    </w:p>
    <w:p w:rsidR="000E142E" w:rsidRPr="000E142E" w:rsidRDefault="000E142E" w:rsidP="00A07617">
      <w:pPr>
        <w:rPr>
          <w:lang w:val="fr-FR" w:eastAsia="fr-FR"/>
        </w:rPr>
      </w:pPr>
      <w:r w:rsidRPr="000E142E">
        <w:rPr>
          <w:lang w:val="fr-FR" w:eastAsia="fr-FR"/>
        </w:rPr>
        <w:t>M</w:t>
      </w:r>
      <w:r>
        <w:rPr>
          <w:lang w:val="fr-FR" w:eastAsia="fr-FR"/>
        </w:rPr>
        <w:t>a</w:t>
      </w:r>
      <w:r w:rsidRPr="000E142E">
        <w:rPr>
          <w:lang w:val="fr-FR" w:eastAsia="fr-FR"/>
        </w:rPr>
        <w:t xml:space="preserve"> recherche porte sur la théorie de la décision de l'entreprise. Dans mon premier article, j'explore les stratégies de prix lorsque les consommateurs apprécient un bien de réseau, ce qui signifie qu'ils apprécient davantage le produit s'ils sont nombreux à le consommer.</w:t>
      </w:r>
    </w:p>
    <w:p w:rsidR="000E142E" w:rsidRPr="000E142E" w:rsidRDefault="000E142E" w:rsidP="00A07617">
      <w:pPr>
        <w:rPr>
          <w:lang w:val="fr-FR" w:eastAsia="fr-FR"/>
        </w:rPr>
      </w:pPr>
    </w:p>
    <w:p w:rsidR="000E142E" w:rsidRPr="000E142E" w:rsidRDefault="000E142E" w:rsidP="00A07617">
      <w:pPr>
        <w:rPr>
          <w:lang w:val="fr-FR" w:eastAsia="fr-FR"/>
        </w:rPr>
      </w:pPr>
      <w:r w:rsidRPr="000E142E">
        <w:rPr>
          <w:lang w:val="fr-FR" w:eastAsia="fr-FR"/>
        </w:rPr>
        <w:t>Dans le deuxième article, j'explore comment l'option à racheter modifie les choix d'innovation des entreprises. En général, si les entreprises sont souvent incitées à poursuivre des projets en corrélation avec les activités d'autres entreprises, qu'elles soient substituables ou complémentaires.</w:t>
      </w:r>
    </w:p>
    <w:p w:rsidR="000E142E" w:rsidRPr="000E142E" w:rsidRDefault="000E142E" w:rsidP="00A07617">
      <w:pPr>
        <w:rPr>
          <w:lang w:val="fr-FR" w:eastAsia="fr-FR"/>
        </w:rPr>
      </w:pPr>
    </w:p>
    <w:p w:rsidR="000E142E" w:rsidRPr="000E142E" w:rsidRDefault="000E142E" w:rsidP="00A07617">
      <w:pPr>
        <w:rPr>
          <w:lang w:val="fr-FR" w:eastAsia="fr-FR"/>
        </w:rPr>
      </w:pPr>
      <w:r w:rsidRPr="000E142E">
        <w:rPr>
          <w:lang w:val="fr-FR" w:eastAsia="fr-FR"/>
        </w:rPr>
        <w:t>Enfin, mon troisième chapitre concerne les taux d'actualisation. Nous montrons que les taux d'actualisation sont un cas particulier de comportement d'optimisation de la croissance.</w:t>
      </w:r>
    </w:p>
    <w:p w:rsidR="000E142E" w:rsidRDefault="000E142E" w:rsidP="00A07617">
      <w:pPr>
        <w:rPr>
          <w:noProof/>
          <w:lang w:val="fr-FR"/>
        </w:rPr>
      </w:pPr>
    </w:p>
    <w:p w:rsidR="000E142E" w:rsidRDefault="000E142E" w:rsidP="00A07617">
      <w:pPr>
        <w:rPr>
          <w:lang w:val="fr-FR"/>
        </w:rPr>
      </w:pPr>
    </w:p>
    <w:p w:rsidR="000E142E" w:rsidRDefault="000E142E" w:rsidP="00A07617">
      <w:r>
        <w:rPr>
          <w:lang w:val="fr-FR"/>
        </w:rPr>
        <w:t>L</w:t>
      </w:r>
      <w:r w:rsidRPr="000E142E">
        <w:rPr>
          <w:lang w:val="fr-FR"/>
        </w:rPr>
        <w:t xml:space="preserve">es résultats sont importants car ils impliquent des activités réglementaires spécifiques. </w:t>
      </w:r>
      <w:r>
        <w:t xml:space="preserve">Par </w:t>
      </w:r>
      <w:proofErr w:type="spellStart"/>
      <w:r>
        <w:t>exemple</w:t>
      </w:r>
      <w:proofErr w:type="spellEnd"/>
      <w:r>
        <w:t xml:space="preserve">, le </w:t>
      </w:r>
      <w:proofErr w:type="spellStart"/>
      <w:r>
        <w:t>piratage</w:t>
      </w:r>
      <w:proofErr w:type="spellEnd"/>
      <w:r>
        <w:t xml:space="preserve"> </w:t>
      </w:r>
      <w:proofErr w:type="spellStart"/>
      <w:r>
        <w:t>devrait</w:t>
      </w:r>
      <w:proofErr w:type="spellEnd"/>
      <w:r>
        <w:t xml:space="preserve"> </w:t>
      </w:r>
      <w:proofErr w:type="spellStart"/>
      <w:r>
        <w:t>être</w:t>
      </w:r>
      <w:proofErr w:type="spellEnd"/>
      <w:r>
        <w:t xml:space="preserve"> </w:t>
      </w:r>
      <w:proofErr w:type="spellStart"/>
      <w:r>
        <w:t>dépénalisé</w:t>
      </w:r>
      <w:proofErr w:type="spellEnd"/>
      <w:r>
        <w:t xml:space="preserve">; les </w:t>
      </w:r>
      <w:proofErr w:type="spellStart"/>
      <w:r>
        <w:t>critères</w:t>
      </w:r>
      <w:proofErr w:type="spellEnd"/>
      <w:r>
        <w:t xml:space="preserve"> de </w:t>
      </w:r>
      <w:proofErr w:type="spellStart"/>
      <w:r>
        <w:t>légalisation</w:t>
      </w:r>
      <w:proofErr w:type="spellEnd"/>
      <w:r>
        <w:t xml:space="preserve"> des </w:t>
      </w:r>
      <w:proofErr w:type="spellStart"/>
      <w:r>
        <w:t>rachats</w:t>
      </w:r>
      <w:proofErr w:type="spellEnd"/>
      <w:r>
        <w:t xml:space="preserve"> </w:t>
      </w:r>
      <w:proofErr w:type="spellStart"/>
      <w:r>
        <w:t>devraient</w:t>
      </w:r>
      <w:proofErr w:type="spellEnd"/>
      <w:r>
        <w:t xml:space="preserve"> </w:t>
      </w:r>
      <w:proofErr w:type="spellStart"/>
      <w:r>
        <w:t>être</w:t>
      </w:r>
      <w:proofErr w:type="spellEnd"/>
      <w:r>
        <w:t xml:space="preserve"> plus larges </w:t>
      </w:r>
      <w:proofErr w:type="spellStart"/>
      <w:r>
        <w:t>qu'ils</w:t>
      </w:r>
      <w:proofErr w:type="spellEnd"/>
      <w:r>
        <w:t xml:space="preserve"> ne le </w:t>
      </w:r>
      <w:proofErr w:type="spellStart"/>
      <w:r>
        <w:t>sont</w:t>
      </w:r>
      <w:proofErr w:type="spellEnd"/>
      <w:r>
        <w:t xml:space="preserve"> </w:t>
      </w:r>
      <w:proofErr w:type="spellStart"/>
      <w:r>
        <w:t>actuellement</w:t>
      </w:r>
      <w:proofErr w:type="spellEnd"/>
      <w:r>
        <w:t xml:space="preserve">; les </w:t>
      </w:r>
      <w:proofErr w:type="spellStart"/>
      <w:r>
        <w:t>taux</w:t>
      </w:r>
      <w:proofErr w:type="spellEnd"/>
      <w:r>
        <w:t xml:space="preserve"> </w:t>
      </w:r>
      <w:proofErr w:type="spellStart"/>
      <w:r>
        <w:t>d'actualisation</w:t>
      </w:r>
      <w:proofErr w:type="spellEnd"/>
      <w:r>
        <w:t xml:space="preserve"> ne </w:t>
      </w:r>
      <w:proofErr w:type="spellStart"/>
      <w:r>
        <w:t>sont</w:t>
      </w:r>
      <w:proofErr w:type="spellEnd"/>
      <w:r>
        <w:t xml:space="preserve"> pas </w:t>
      </w:r>
      <w:proofErr w:type="spellStart"/>
      <w:r>
        <w:t>une</w:t>
      </w:r>
      <w:proofErr w:type="spellEnd"/>
      <w:r>
        <w:t xml:space="preserve"> </w:t>
      </w:r>
      <w:proofErr w:type="spellStart"/>
      <w:r>
        <w:t>préférence</w:t>
      </w:r>
      <w:proofErr w:type="spellEnd"/>
      <w:r>
        <w:t xml:space="preserve">, </w:t>
      </w:r>
      <w:proofErr w:type="spellStart"/>
      <w:proofErr w:type="gramStart"/>
      <w:r>
        <w:t>ce</w:t>
      </w:r>
      <w:proofErr w:type="spellEnd"/>
      <w:proofErr w:type="gramEnd"/>
      <w:r>
        <w:t xml:space="preserve"> qui </w:t>
      </w:r>
      <w:proofErr w:type="spellStart"/>
      <w:r>
        <w:t>signifie</w:t>
      </w:r>
      <w:proofErr w:type="spellEnd"/>
      <w:r>
        <w:t xml:space="preserve"> que </w:t>
      </w:r>
      <w:proofErr w:type="spellStart"/>
      <w:r>
        <w:t>l'entreprise</w:t>
      </w:r>
      <w:proofErr w:type="spellEnd"/>
      <w:r>
        <w:t xml:space="preserve"> </w:t>
      </w:r>
      <w:proofErr w:type="spellStart"/>
      <w:r>
        <w:t>devrait</w:t>
      </w:r>
      <w:proofErr w:type="spellEnd"/>
      <w:r>
        <w:t xml:space="preserve"> </w:t>
      </w:r>
      <w:proofErr w:type="spellStart"/>
      <w:r>
        <w:t>également</w:t>
      </w:r>
      <w:proofErr w:type="spellEnd"/>
      <w:r>
        <w:t xml:space="preserve"> </w:t>
      </w:r>
      <w:proofErr w:type="spellStart"/>
      <w:r>
        <w:t>avoir</w:t>
      </w:r>
      <w:proofErr w:type="spellEnd"/>
      <w:r>
        <w:t xml:space="preserve"> un </w:t>
      </w:r>
      <w:proofErr w:type="spellStart"/>
      <w:r>
        <w:t>taux</w:t>
      </w:r>
      <w:proofErr w:type="spellEnd"/>
      <w:r>
        <w:t xml:space="preserve"> </w:t>
      </w:r>
      <w:proofErr w:type="spellStart"/>
      <w:r>
        <w:t>d'actualisation</w:t>
      </w:r>
      <w:proofErr w:type="spellEnd"/>
      <w:r>
        <w:t>.</w:t>
      </w:r>
    </w:p>
    <w:p w:rsidR="00403898" w:rsidRDefault="00403898" w:rsidP="00A07617"/>
    <w:p w:rsidR="00403898" w:rsidRDefault="00403898" w:rsidP="00A07617">
      <w:pPr>
        <w:rPr>
          <w:rStyle w:val="requiredfield"/>
          <w:rFonts w:ascii="BCGFontSansThin" w:hAnsi="BCGFontSansThin"/>
          <w:color w:val="DD0000"/>
          <w:sz w:val="20"/>
          <w:szCs w:val="20"/>
          <w:shd w:val="clear" w:color="auto" w:fill="FFFFFF"/>
        </w:rPr>
      </w:pPr>
      <w:r w:rsidRPr="00403898">
        <w:rPr>
          <w:rFonts w:ascii="BCGFontSansThin" w:hAnsi="BCGFontSansThin"/>
          <w:color w:val="000000"/>
          <w:shd w:val="clear" w:color="auto" w:fill="FFFFFF"/>
          <w:lang w:val="fr-FR"/>
        </w:rPr>
        <w:t xml:space="preserve">4. Pourriez-vous décrire brièvement les réussites universitaires dont vous êtes le plus fier? </w:t>
      </w:r>
      <w:r>
        <w:rPr>
          <w:rFonts w:ascii="BCGFontSansThin" w:hAnsi="BCGFontSansThin"/>
          <w:color w:val="000000"/>
          <w:shd w:val="clear" w:color="auto" w:fill="FFFFFF"/>
        </w:rPr>
        <w:t>(50-100 mots)</w:t>
      </w:r>
      <w:r>
        <w:rPr>
          <w:rStyle w:val="requiredfield"/>
          <w:rFonts w:ascii="BCGFontSansThin" w:hAnsi="BCGFontSansThin"/>
          <w:color w:val="DD0000"/>
          <w:sz w:val="20"/>
          <w:szCs w:val="20"/>
          <w:shd w:val="clear" w:color="auto" w:fill="FFFFFF"/>
        </w:rPr>
        <w:t> *</w:t>
      </w:r>
    </w:p>
    <w:p w:rsidR="00FE23C7" w:rsidRDefault="00FE23C7" w:rsidP="00A07617">
      <w:pPr>
        <w:rPr>
          <w:rStyle w:val="requiredfield"/>
          <w:rFonts w:ascii="BCGFontSansThin" w:hAnsi="BCGFontSansThin"/>
          <w:color w:val="DD0000"/>
          <w:sz w:val="20"/>
          <w:szCs w:val="20"/>
          <w:shd w:val="clear" w:color="auto" w:fill="FFFFFF"/>
        </w:rPr>
      </w:pPr>
      <w:r>
        <w:rPr>
          <w:rStyle w:val="requiredfield"/>
          <w:rFonts w:ascii="BCGFontSansThin" w:hAnsi="BCGFontSansThin"/>
          <w:color w:val="DD0000"/>
          <w:sz w:val="20"/>
          <w:szCs w:val="20"/>
          <w:shd w:val="clear" w:color="auto" w:fill="FFFFFF"/>
        </w:rPr>
        <w:t xml:space="preserve">I am proud of the third chapter of my thesis which is unconventional within economics. It is important because it shows that utility functions are not necessary to explain some common behavior. </w:t>
      </w:r>
    </w:p>
    <w:p w:rsidR="00403898" w:rsidRDefault="00403898" w:rsidP="00A07617">
      <w:pPr>
        <w:rPr>
          <w:rStyle w:val="requiredfield"/>
          <w:rFonts w:ascii="BCGFontSansThin" w:hAnsi="BCGFontSansThin"/>
          <w:color w:val="DD0000"/>
          <w:sz w:val="20"/>
          <w:szCs w:val="20"/>
          <w:shd w:val="clear" w:color="auto" w:fill="FFFFFF"/>
        </w:rPr>
      </w:pPr>
    </w:p>
    <w:p w:rsidR="00A07617" w:rsidRPr="00A07617" w:rsidRDefault="00A07617" w:rsidP="00A07617">
      <w:pPr>
        <w:rPr>
          <w:rStyle w:val="requiredfield"/>
          <w:rFonts w:ascii="BCGFontSansThin" w:hAnsi="BCGFontSansThin"/>
          <w:color w:val="DD0000"/>
          <w:sz w:val="20"/>
          <w:szCs w:val="20"/>
          <w:shd w:val="clear" w:color="auto" w:fill="FFFFFF"/>
          <w:lang w:val="fr-FR"/>
        </w:rPr>
      </w:pPr>
      <w:r w:rsidRPr="00A07617">
        <w:rPr>
          <w:lang w:val="fr-FR"/>
        </w:rPr>
        <w:t xml:space="preserve">Je suis fier du troisième chapitre de ma thèse qui n'est pas conventionnel en économie. </w:t>
      </w:r>
      <w:proofErr w:type="gramStart"/>
      <w:r w:rsidRPr="00A07617">
        <w:t>Il</w:t>
      </w:r>
      <w:proofErr w:type="gramEnd"/>
      <w:r w:rsidRPr="00A07617">
        <w:t xml:space="preserve"> </w:t>
      </w:r>
      <w:proofErr w:type="spellStart"/>
      <w:r w:rsidRPr="00A07617">
        <w:t>est</w:t>
      </w:r>
      <w:proofErr w:type="spellEnd"/>
      <w:r w:rsidRPr="00A07617">
        <w:t xml:space="preserve"> important car </w:t>
      </w:r>
      <w:proofErr w:type="spellStart"/>
      <w:r w:rsidRPr="00A07617">
        <w:t>il</w:t>
      </w:r>
      <w:proofErr w:type="spellEnd"/>
      <w:r w:rsidRPr="00A07617">
        <w:t xml:space="preserve"> </w:t>
      </w:r>
      <w:proofErr w:type="spellStart"/>
      <w:r w:rsidRPr="00A07617">
        <w:t>montre</w:t>
      </w:r>
      <w:proofErr w:type="spellEnd"/>
      <w:r w:rsidRPr="00A07617">
        <w:t xml:space="preserve"> que les </w:t>
      </w:r>
      <w:proofErr w:type="spellStart"/>
      <w:r w:rsidRPr="00A07617">
        <w:t>fonctions</w:t>
      </w:r>
      <w:proofErr w:type="spellEnd"/>
      <w:r w:rsidRPr="00A07617">
        <w:t xml:space="preserve"> </w:t>
      </w:r>
      <w:proofErr w:type="spellStart"/>
      <w:r w:rsidRPr="00A07617">
        <w:t>d’utilité</w:t>
      </w:r>
      <w:proofErr w:type="spellEnd"/>
      <w:r w:rsidRPr="00A07617">
        <w:t xml:space="preserve"> ne </w:t>
      </w:r>
      <w:proofErr w:type="spellStart"/>
      <w:r w:rsidRPr="00A07617">
        <w:t>sont</w:t>
      </w:r>
      <w:proofErr w:type="spellEnd"/>
      <w:r w:rsidRPr="00A07617">
        <w:t xml:space="preserve"> pas </w:t>
      </w:r>
      <w:proofErr w:type="spellStart"/>
      <w:r w:rsidRPr="00A07617">
        <w:t>nécessaires</w:t>
      </w:r>
      <w:proofErr w:type="spellEnd"/>
      <w:r w:rsidRPr="00A07617">
        <w:t xml:space="preserve"> pour </w:t>
      </w:r>
      <w:proofErr w:type="spellStart"/>
      <w:r w:rsidRPr="00A07617">
        <w:t>expliquer</w:t>
      </w:r>
      <w:proofErr w:type="spellEnd"/>
      <w:r w:rsidRPr="00A07617">
        <w:t xml:space="preserve"> </w:t>
      </w:r>
      <w:proofErr w:type="spellStart"/>
      <w:r w:rsidRPr="00A07617">
        <w:t>certains</w:t>
      </w:r>
      <w:proofErr w:type="spellEnd"/>
      <w:r w:rsidRPr="00A07617">
        <w:t xml:space="preserve"> </w:t>
      </w:r>
      <w:proofErr w:type="spellStart"/>
      <w:r w:rsidRPr="00A07617">
        <w:t>comportements</w:t>
      </w:r>
      <w:proofErr w:type="spellEnd"/>
      <w:r w:rsidRPr="00A07617">
        <w:t xml:space="preserve"> courants.</w:t>
      </w:r>
    </w:p>
    <w:p w:rsidR="00A07617" w:rsidRPr="00A07617" w:rsidRDefault="00A07617" w:rsidP="00A07617">
      <w:pPr>
        <w:rPr>
          <w:rStyle w:val="requiredfield"/>
          <w:rFonts w:ascii="BCGFontSansThin" w:hAnsi="BCGFontSansThin"/>
          <w:color w:val="DD0000"/>
          <w:sz w:val="20"/>
          <w:szCs w:val="20"/>
          <w:shd w:val="clear" w:color="auto" w:fill="FFFFFF"/>
          <w:lang w:val="fr-FR"/>
        </w:rPr>
      </w:pPr>
    </w:p>
    <w:p w:rsidR="00403898" w:rsidRDefault="00403898" w:rsidP="00A07617">
      <w:pPr>
        <w:rPr>
          <w:rStyle w:val="requiredfield"/>
          <w:rFonts w:ascii="BCGFontSansThin" w:hAnsi="BCGFontSansThin"/>
          <w:color w:val="DD0000"/>
          <w:sz w:val="20"/>
          <w:szCs w:val="20"/>
          <w:shd w:val="clear" w:color="auto" w:fill="FFFFFF"/>
        </w:rPr>
      </w:pPr>
      <w:r w:rsidRPr="00403898">
        <w:rPr>
          <w:rFonts w:ascii="BCGFontSansThin" w:hAnsi="BCGFontSansThin"/>
          <w:color w:val="000000"/>
          <w:shd w:val="clear" w:color="auto" w:fill="FFFFFF"/>
          <w:lang w:val="fr-FR"/>
        </w:rPr>
        <w:t xml:space="preserve">. Pourriez-vous décrire brièvement les réussites dont vous êtes le plus fier en dehors de votre parcours académique et professionnel ? </w:t>
      </w:r>
      <w:r>
        <w:rPr>
          <w:rFonts w:ascii="BCGFontSansThin" w:hAnsi="BCGFontSansThin"/>
          <w:color w:val="000000"/>
          <w:shd w:val="clear" w:color="auto" w:fill="FFFFFF"/>
        </w:rPr>
        <w:t>(50-100 mots)</w:t>
      </w:r>
      <w:r>
        <w:rPr>
          <w:rStyle w:val="requiredfield"/>
          <w:rFonts w:ascii="BCGFontSansThin" w:hAnsi="BCGFontSansThin"/>
          <w:color w:val="DD0000"/>
          <w:sz w:val="20"/>
          <w:szCs w:val="20"/>
          <w:shd w:val="clear" w:color="auto" w:fill="FFFFFF"/>
        </w:rPr>
        <w:t> *</w:t>
      </w:r>
    </w:p>
    <w:p w:rsidR="00FE23C7" w:rsidRDefault="00FE23C7" w:rsidP="00A07617">
      <w:pPr>
        <w:rPr>
          <w:rStyle w:val="requiredfield"/>
          <w:rFonts w:ascii="BCGFontSansThin" w:hAnsi="BCGFontSansThin"/>
          <w:color w:val="DD0000"/>
          <w:sz w:val="20"/>
          <w:szCs w:val="20"/>
          <w:shd w:val="clear" w:color="auto" w:fill="FFFFFF"/>
        </w:rPr>
      </w:pPr>
    </w:p>
    <w:p w:rsidR="00FE23C7" w:rsidRDefault="00FE23C7" w:rsidP="00A07617">
      <w:pPr>
        <w:rPr>
          <w:rStyle w:val="requiredfield"/>
          <w:rFonts w:ascii="BCGFontSansThin" w:hAnsi="BCGFontSansThin"/>
          <w:color w:val="DD0000"/>
          <w:sz w:val="20"/>
          <w:szCs w:val="20"/>
          <w:shd w:val="clear" w:color="auto" w:fill="FFFFFF"/>
        </w:rPr>
      </w:pPr>
      <w:r>
        <w:rPr>
          <w:rStyle w:val="requiredfield"/>
          <w:rFonts w:ascii="BCGFontSansThin" w:hAnsi="BCGFontSansThin"/>
          <w:color w:val="DD0000"/>
          <w:sz w:val="20"/>
          <w:szCs w:val="20"/>
          <w:shd w:val="clear" w:color="auto" w:fill="FFFFFF"/>
        </w:rPr>
        <w:t xml:space="preserve">Outside of both the professional and the academic domain I am proud of the book club I put together where we meet to discuss various books which we vote on a priori using the </w:t>
      </w:r>
      <w:proofErr w:type="spellStart"/>
      <w:r>
        <w:rPr>
          <w:rStyle w:val="requiredfield"/>
          <w:rFonts w:ascii="BCGFontSansThin" w:hAnsi="BCGFontSansThin"/>
          <w:color w:val="DD0000"/>
          <w:sz w:val="20"/>
          <w:szCs w:val="20"/>
          <w:shd w:val="clear" w:color="auto" w:fill="FFFFFF"/>
        </w:rPr>
        <w:t>Borda</w:t>
      </w:r>
      <w:proofErr w:type="spellEnd"/>
      <w:r>
        <w:rPr>
          <w:rStyle w:val="requiredfield"/>
          <w:rFonts w:ascii="BCGFontSansThin" w:hAnsi="BCGFontSansThin"/>
          <w:color w:val="DD0000"/>
          <w:sz w:val="20"/>
          <w:szCs w:val="20"/>
          <w:shd w:val="clear" w:color="auto" w:fill="FFFFFF"/>
        </w:rPr>
        <w:t xml:space="preserve"> system. I feel like I have learnt a great deal from this and have made lasting friendships. </w:t>
      </w:r>
    </w:p>
    <w:p w:rsidR="00A07617" w:rsidRDefault="00A07617" w:rsidP="00A07617">
      <w:pPr>
        <w:rPr>
          <w:rStyle w:val="requiredfield"/>
          <w:rFonts w:ascii="BCGFontSansThin" w:hAnsi="BCGFontSansThin"/>
          <w:color w:val="DD0000"/>
          <w:sz w:val="20"/>
          <w:szCs w:val="20"/>
          <w:shd w:val="clear" w:color="auto" w:fill="FFFFFF"/>
        </w:rPr>
      </w:pPr>
    </w:p>
    <w:p w:rsidR="00A07617" w:rsidRPr="00A07617" w:rsidRDefault="00A07617" w:rsidP="00A07617">
      <w:pPr>
        <w:rPr>
          <w:rStyle w:val="requiredfield"/>
          <w:rFonts w:ascii="BCGFontSansThin" w:hAnsi="BCGFontSansThin"/>
          <w:color w:val="DD0000"/>
          <w:sz w:val="20"/>
          <w:szCs w:val="20"/>
          <w:shd w:val="clear" w:color="auto" w:fill="FFFFFF"/>
          <w:lang w:val="fr-FR"/>
        </w:rPr>
      </w:pPr>
      <w:r w:rsidRPr="00A07617">
        <w:rPr>
          <w:lang w:val="fr-FR"/>
        </w:rPr>
        <w:br/>
      </w:r>
      <w:r w:rsidRPr="00A07617">
        <w:rPr>
          <w:shd w:val="clear" w:color="auto" w:fill="F8F9FA"/>
          <w:lang w:val="fr-FR"/>
        </w:rPr>
        <w:t>En dehors du domaine professionnel et académique, je suis fier du club de lecture que j'ai mis en place où nous nous réunissons pour discuter de divers livres que nous votons a priori en utilisant le système Borda. J'ai l'impression d'avoir beaucoup appris de cela et d'avoir noué des amitiés durables.</w:t>
      </w:r>
    </w:p>
    <w:p w:rsidR="00403898" w:rsidRPr="00A07617" w:rsidRDefault="00403898" w:rsidP="000E142E">
      <w:pPr>
        <w:rPr>
          <w:rStyle w:val="requiredfield"/>
          <w:rFonts w:ascii="BCGFontSansThin" w:hAnsi="BCGFontSansThin"/>
          <w:color w:val="DD0000"/>
          <w:sz w:val="20"/>
          <w:szCs w:val="20"/>
          <w:shd w:val="clear" w:color="auto" w:fill="FFFFFF"/>
          <w:lang w:val="fr-FR"/>
        </w:rPr>
      </w:pPr>
    </w:p>
    <w:p w:rsidR="00403898" w:rsidRPr="00FE23C7" w:rsidRDefault="00403898" w:rsidP="000E142E">
      <w:pPr>
        <w:rPr>
          <w:rStyle w:val="requiredfield"/>
          <w:rFonts w:ascii="BCGFontSansThin" w:hAnsi="BCGFontSansThin"/>
          <w:color w:val="DD0000"/>
          <w:sz w:val="20"/>
          <w:szCs w:val="20"/>
          <w:shd w:val="clear" w:color="auto" w:fill="FFFFFF"/>
          <w:lang w:val="fr-FR"/>
        </w:rPr>
      </w:pPr>
      <w:r w:rsidRPr="00403898">
        <w:rPr>
          <w:rFonts w:ascii="BCGFontSansThin" w:hAnsi="BCGFontSansThin"/>
          <w:color w:val="000000"/>
          <w:shd w:val="clear" w:color="auto" w:fill="FFFFFF"/>
          <w:lang w:val="fr-FR"/>
        </w:rPr>
        <w:t xml:space="preserve">6. Pourriez-vous décrire brièvement les réussites dont vous êtes le plus fier en dehors de votre travail universitaire ? </w:t>
      </w:r>
      <w:r w:rsidRPr="00FE23C7">
        <w:rPr>
          <w:rFonts w:ascii="BCGFontSansThin" w:hAnsi="BCGFontSansThin"/>
          <w:color w:val="000000"/>
          <w:shd w:val="clear" w:color="auto" w:fill="FFFFFF"/>
          <w:lang w:val="fr-FR"/>
        </w:rPr>
        <w:t>(50-100 mots)</w:t>
      </w:r>
      <w:r w:rsidRPr="00FE23C7">
        <w:rPr>
          <w:rStyle w:val="requiredfield"/>
          <w:rFonts w:ascii="BCGFontSansThin" w:hAnsi="BCGFontSansThin"/>
          <w:color w:val="DD0000"/>
          <w:sz w:val="20"/>
          <w:szCs w:val="20"/>
          <w:shd w:val="clear" w:color="auto" w:fill="FFFFFF"/>
          <w:lang w:val="fr-FR"/>
        </w:rPr>
        <w:t> *</w:t>
      </w:r>
    </w:p>
    <w:p w:rsidR="00403898" w:rsidRDefault="00403898" w:rsidP="000E142E">
      <w:pPr>
        <w:rPr>
          <w:rStyle w:val="requiredfield"/>
          <w:rFonts w:ascii="BCGFontSansThin" w:hAnsi="BCGFontSansThin"/>
          <w:color w:val="DD0000"/>
          <w:sz w:val="20"/>
          <w:szCs w:val="20"/>
          <w:shd w:val="clear" w:color="auto" w:fill="FFFFFF"/>
          <w:lang w:val="fr-FR"/>
        </w:rPr>
      </w:pPr>
    </w:p>
    <w:p w:rsidR="00FE23C7" w:rsidRDefault="00FE23C7" w:rsidP="00FE23C7">
      <w:pPr>
        <w:rPr>
          <w:rStyle w:val="requiredfield"/>
          <w:rFonts w:ascii="BCGFontSansThin" w:hAnsi="BCGFontSansThin"/>
          <w:color w:val="DD0000"/>
          <w:sz w:val="20"/>
          <w:szCs w:val="20"/>
          <w:shd w:val="clear" w:color="auto" w:fill="FFFFFF"/>
        </w:rPr>
      </w:pPr>
      <w:r>
        <w:rPr>
          <w:rStyle w:val="requiredfield"/>
          <w:rFonts w:ascii="BCGFontSansThin" w:hAnsi="BCGFontSansThin"/>
          <w:color w:val="DD0000"/>
          <w:sz w:val="20"/>
          <w:szCs w:val="20"/>
          <w:shd w:val="clear" w:color="auto" w:fill="FFFFFF"/>
        </w:rPr>
        <w:t xml:space="preserve">Outside of my academic achievements, I am most proud of the scholarship given to me by </w:t>
      </w:r>
      <w:proofErr w:type="spellStart"/>
      <w:r>
        <w:rPr>
          <w:rStyle w:val="requiredfield"/>
          <w:rFonts w:ascii="BCGFontSansThin" w:hAnsi="BCGFontSansThin"/>
          <w:color w:val="DD0000"/>
          <w:sz w:val="20"/>
          <w:szCs w:val="20"/>
          <w:shd w:val="clear" w:color="auto" w:fill="FFFFFF"/>
        </w:rPr>
        <w:t>Nassim</w:t>
      </w:r>
      <w:proofErr w:type="spellEnd"/>
      <w:r>
        <w:rPr>
          <w:rStyle w:val="requiredfield"/>
          <w:rFonts w:ascii="BCGFontSansThin" w:hAnsi="BCGFontSansThin"/>
          <w:color w:val="DD0000"/>
          <w:sz w:val="20"/>
          <w:szCs w:val="20"/>
          <w:shd w:val="clear" w:color="auto" w:fill="FFFFFF"/>
        </w:rPr>
        <w:t xml:space="preserve"> Nicholas </w:t>
      </w:r>
      <w:proofErr w:type="spellStart"/>
      <w:r>
        <w:rPr>
          <w:rStyle w:val="requiredfield"/>
          <w:rFonts w:ascii="BCGFontSansThin" w:hAnsi="BCGFontSansThin"/>
          <w:color w:val="DD0000"/>
          <w:sz w:val="20"/>
          <w:szCs w:val="20"/>
          <w:shd w:val="clear" w:color="auto" w:fill="FFFFFF"/>
        </w:rPr>
        <w:t>Taleb</w:t>
      </w:r>
      <w:proofErr w:type="spellEnd"/>
      <w:r>
        <w:rPr>
          <w:rStyle w:val="requiredfield"/>
          <w:rFonts w:ascii="BCGFontSansThin" w:hAnsi="BCGFontSansThin"/>
          <w:color w:val="DD0000"/>
          <w:sz w:val="20"/>
          <w:szCs w:val="20"/>
          <w:shd w:val="clear" w:color="auto" w:fill="FFFFFF"/>
        </w:rPr>
        <w:t xml:space="preserve"> to go study with him at the New York Real world risk institute. I found it an enormously rewarding experience where I was able to learn a lot about philosophy and business. </w:t>
      </w:r>
    </w:p>
    <w:p w:rsidR="00FE23C7" w:rsidRDefault="00FE23C7" w:rsidP="000E142E">
      <w:pPr>
        <w:rPr>
          <w:rStyle w:val="requiredfield"/>
          <w:rFonts w:ascii="BCGFontSansThin" w:hAnsi="BCGFontSansThin"/>
          <w:color w:val="DD0000"/>
          <w:sz w:val="20"/>
          <w:szCs w:val="20"/>
          <w:shd w:val="clear" w:color="auto" w:fill="FFFFFF"/>
        </w:rPr>
      </w:pPr>
    </w:p>
    <w:p w:rsidR="00A07617" w:rsidRPr="00A07617" w:rsidRDefault="00A07617" w:rsidP="00A07617">
      <w:pPr>
        <w:rPr>
          <w:lang w:val="fr-FR"/>
        </w:rPr>
      </w:pPr>
      <w:r w:rsidRPr="00A07617">
        <w:rPr>
          <w:lang w:val="fr-FR"/>
        </w:rPr>
        <w:t xml:space="preserve">En dehors de mes réalisations académiques, je suis très fier de la bourse qui m'a été accordée par Nassim Nicholas Taleb pour aller étudier avec lui à </w:t>
      </w:r>
      <w:r w:rsidRPr="00A07617">
        <w:rPr>
          <w:lang w:val="fr-FR"/>
        </w:rPr>
        <w:t>RWRI</w:t>
      </w:r>
      <w:r>
        <w:rPr>
          <w:lang w:val="fr-FR"/>
        </w:rPr>
        <w:t xml:space="preserve"> (Real world </w:t>
      </w:r>
      <w:proofErr w:type="spellStart"/>
      <w:r>
        <w:rPr>
          <w:lang w:val="fr-FR"/>
        </w:rPr>
        <w:t>risk</w:t>
      </w:r>
      <w:proofErr w:type="spellEnd"/>
      <w:r>
        <w:rPr>
          <w:lang w:val="fr-FR"/>
        </w:rPr>
        <w:t xml:space="preserve"> </w:t>
      </w:r>
      <w:proofErr w:type="spellStart"/>
      <w:r>
        <w:rPr>
          <w:lang w:val="fr-FR"/>
        </w:rPr>
        <w:t>institute</w:t>
      </w:r>
      <w:proofErr w:type="spellEnd"/>
      <w:r>
        <w:rPr>
          <w:lang w:val="fr-FR"/>
        </w:rPr>
        <w:t>)</w:t>
      </w:r>
      <w:r w:rsidRPr="00A07617">
        <w:rPr>
          <w:lang w:val="fr-FR"/>
        </w:rPr>
        <w:t xml:space="preserve"> de New York. J'ai trouvé que c'était une expérience extrêmement enrichissante où j'ai pu en apprendre beaucoup sur la philosophie</w:t>
      </w:r>
      <w:r w:rsidRPr="00A07617">
        <w:rPr>
          <w:lang w:val="fr-FR"/>
        </w:rPr>
        <w:t xml:space="preserve">, les </w:t>
      </w:r>
      <w:proofErr w:type="spellStart"/>
      <w:r w:rsidRPr="00A07617">
        <w:rPr>
          <w:lang w:val="fr-FR"/>
        </w:rPr>
        <w:t>mathematique</w:t>
      </w:r>
      <w:proofErr w:type="spellEnd"/>
      <w:r w:rsidRPr="00A07617">
        <w:rPr>
          <w:lang w:val="fr-FR"/>
        </w:rPr>
        <w:t xml:space="preserve"> et les affaires.</w:t>
      </w:r>
    </w:p>
    <w:p w:rsidR="00A07617" w:rsidRPr="00A07617" w:rsidRDefault="00A07617" w:rsidP="000E142E">
      <w:pPr>
        <w:rPr>
          <w:rStyle w:val="requiredfield"/>
          <w:rFonts w:ascii="BCGFontSansThin" w:hAnsi="BCGFontSansThin"/>
          <w:color w:val="DD0000"/>
          <w:sz w:val="20"/>
          <w:szCs w:val="20"/>
          <w:shd w:val="clear" w:color="auto" w:fill="FFFFFF"/>
          <w:lang w:val="fr-FR"/>
        </w:rPr>
      </w:pPr>
    </w:p>
    <w:p w:rsidR="00FE23C7" w:rsidRPr="00A07617" w:rsidRDefault="00FE23C7" w:rsidP="000E142E">
      <w:pPr>
        <w:rPr>
          <w:rStyle w:val="requiredfield"/>
          <w:rFonts w:ascii="BCGFontSansThin" w:hAnsi="BCGFontSansThin"/>
          <w:color w:val="DD0000"/>
          <w:sz w:val="20"/>
          <w:szCs w:val="20"/>
          <w:shd w:val="clear" w:color="auto" w:fill="FFFFFF"/>
          <w:lang w:val="fr-FR"/>
        </w:rPr>
      </w:pPr>
    </w:p>
    <w:p w:rsidR="00403898" w:rsidRDefault="00403898" w:rsidP="000E142E">
      <w:r w:rsidRPr="00403898">
        <w:rPr>
          <w:rFonts w:ascii="BCGFontSansThin" w:hAnsi="BCGFontSansThin"/>
          <w:color w:val="000000"/>
          <w:shd w:val="clear" w:color="auto" w:fill="FFFFFF"/>
          <w:lang w:val="fr-FR"/>
        </w:rPr>
        <w:t xml:space="preserve">7. Décrivez-nous une situation où vous avez dû travailler en équipe et assumer un rôle de leader. </w:t>
      </w:r>
      <w:proofErr w:type="spellStart"/>
      <w:r>
        <w:rPr>
          <w:rFonts w:ascii="BCGFontSansThin" w:hAnsi="BCGFontSansThin"/>
          <w:color w:val="000000"/>
          <w:shd w:val="clear" w:color="auto" w:fill="FFFFFF"/>
        </w:rPr>
        <w:t>Quel</w:t>
      </w:r>
      <w:proofErr w:type="spellEnd"/>
      <w:r>
        <w:rPr>
          <w:rFonts w:ascii="BCGFontSansThin" w:hAnsi="BCGFontSansThin"/>
          <w:color w:val="000000"/>
          <w:shd w:val="clear" w:color="auto" w:fill="FFFFFF"/>
        </w:rPr>
        <w:t xml:space="preserve"> </w:t>
      </w:r>
      <w:proofErr w:type="spellStart"/>
      <w:r>
        <w:rPr>
          <w:rFonts w:ascii="BCGFontSansThin" w:hAnsi="BCGFontSansThin"/>
          <w:color w:val="000000"/>
          <w:shd w:val="clear" w:color="auto" w:fill="FFFFFF"/>
        </w:rPr>
        <w:t>en</w:t>
      </w:r>
      <w:proofErr w:type="spellEnd"/>
      <w:r>
        <w:rPr>
          <w:rFonts w:ascii="BCGFontSansThin" w:hAnsi="BCGFontSansThin"/>
          <w:color w:val="000000"/>
          <w:shd w:val="clear" w:color="auto" w:fill="FFFFFF"/>
        </w:rPr>
        <w:t xml:space="preserve"> a </w:t>
      </w:r>
      <w:proofErr w:type="spellStart"/>
      <w:r>
        <w:rPr>
          <w:rFonts w:ascii="BCGFontSansThin" w:hAnsi="BCGFontSansThin"/>
          <w:color w:val="000000"/>
          <w:shd w:val="clear" w:color="auto" w:fill="FFFFFF"/>
        </w:rPr>
        <w:t>été</w:t>
      </w:r>
      <w:proofErr w:type="spellEnd"/>
      <w:r>
        <w:rPr>
          <w:rFonts w:ascii="BCGFontSansThin" w:hAnsi="BCGFontSansThin"/>
          <w:color w:val="000000"/>
          <w:shd w:val="clear" w:color="auto" w:fill="FFFFFF"/>
        </w:rPr>
        <w:t xml:space="preserve"> le </w:t>
      </w:r>
      <w:proofErr w:type="spellStart"/>
      <w:proofErr w:type="gramStart"/>
      <w:r>
        <w:rPr>
          <w:rFonts w:ascii="BCGFontSansThin" w:hAnsi="BCGFontSansThin"/>
          <w:color w:val="000000"/>
          <w:shd w:val="clear" w:color="auto" w:fill="FFFFFF"/>
        </w:rPr>
        <w:t>résultat</w:t>
      </w:r>
      <w:proofErr w:type="spellEnd"/>
      <w:r>
        <w:rPr>
          <w:rFonts w:ascii="BCGFontSansThin" w:hAnsi="BCGFontSansThin"/>
          <w:color w:val="000000"/>
          <w:shd w:val="clear" w:color="auto" w:fill="FFFFFF"/>
        </w:rPr>
        <w:t xml:space="preserve"> ?</w:t>
      </w:r>
      <w:proofErr w:type="gramEnd"/>
      <w:r>
        <w:rPr>
          <w:rFonts w:ascii="BCGFontSansThin" w:hAnsi="BCGFontSansThin"/>
          <w:color w:val="000000"/>
          <w:shd w:val="clear" w:color="auto" w:fill="FFFFFF"/>
        </w:rPr>
        <w:t xml:space="preserve"> (~200 mots)</w:t>
      </w:r>
      <w:r>
        <w:rPr>
          <w:rStyle w:val="requiredfield"/>
          <w:rFonts w:ascii="BCGFontSansThin" w:hAnsi="BCGFontSansThin"/>
          <w:color w:val="DD0000"/>
          <w:sz w:val="20"/>
          <w:szCs w:val="20"/>
          <w:shd w:val="clear" w:color="auto" w:fill="FFFFFF"/>
        </w:rPr>
        <w:t> *</w:t>
      </w:r>
    </w:p>
    <w:p w:rsidR="000E142E" w:rsidRDefault="000E142E" w:rsidP="000E142E">
      <w:pPr>
        <w:rPr>
          <w:lang w:val="fr-FR"/>
        </w:rPr>
      </w:pPr>
    </w:p>
    <w:p w:rsidR="00FE23C7" w:rsidRDefault="00FE23C7" w:rsidP="000E142E">
      <w:r w:rsidRPr="00FE23C7">
        <w:t>When I was teaching at M</w:t>
      </w:r>
      <w:r>
        <w:t xml:space="preserve">arne la </w:t>
      </w:r>
      <w:proofErr w:type="spellStart"/>
      <w:r>
        <w:t>val</w:t>
      </w:r>
      <w:bookmarkStart w:id="0" w:name="_GoBack"/>
      <w:bookmarkEnd w:id="0"/>
      <w:r>
        <w:t>eé</w:t>
      </w:r>
      <w:proofErr w:type="spellEnd"/>
      <w:r>
        <w:t>, the course had been reworked and had no lecture notes, as such, I lead the teaching assistants in organizing weekly meeting to structure the teaching material and the handouts for our students, this was immensely</w:t>
      </w:r>
      <w:r w:rsidR="00A07617">
        <w:t xml:space="preserve"> productive for motivating the students, so much so that the students would follow me after class for material that would not be in the exam. </w:t>
      </w:r>
    </w:p>
    <w:p w:rsidR="00A07617" w:rsidRDefault="00A07617" w:rsidP="000E142E"/>
    <w:p w:rsidR="00A07617" w:rsidRPr="001F311C" w:rsidRDefault="00A07617" w:rsidP="00A07617">
      <w:pPr>
        <w:rPr>
          <w:lang w:val="fr-FR"/>
        </w:rPr>
      </w:pPr>
      <w:r w:rsidRPr="001F311C">
        <w:rPr>
          <w:lang w:val="fr-FR"/>
        </w:rPr>
        <w:t xml:space="preserve">Lorsque j'enseignais à </w:t>
      </w:r>
      <w:proofErr w:type="spellStart"/>
      <w:r w:rsidRPr="001F311C">
        <w:rPr>
          <w:lang w:val="fr-FR"/>
        </w:rPr>
        <w:t>Marne la</w:t>
      </w:r>
      <w:proofErr w:type="spellEnd"/>
      <w:r w:rsidRPr="001F311C">
        <w:rPr>
          <w:lang w:val="fr-FR"/>
        </w:rPr>
        <w:t xml:space="preserve"> </w:t>
      </w:r>
      <w:r w:rsidR="001F311C" w:rsidRPr="001F311C">
        <w:rPr>
          <w:lang w:val="fr-FR"/>
        </w:rPr>
        <w:t>vallée</w:t>
      </w:r>
      <w:r w:rsidRPr="001F311C">
        <w:rPr>
          <w:lang w:val="fr-FR"/>
        </w:rPr>
        <w:t xml:space="preserve">, le cours avait été retravaillé et </w:t>
      </w:r>
      <w:r w:rsidR="001F311C" w:rsidRPr="001F311C">
        <w:rPr>
          <w:lang w:val="fr-FR"/>
        </w:rPr>
        <w:t>il n’y avait</w:t>
      </w:r>
      <w:r w:rsidRPr="001F311C">
        <w:rPr>
          <w:lang w:val="fr-FR"/>
        </w:rPr>
        <w:t xml:space="preserve"> pas de notes de cours, en tant que tel</w:t>
      </w:r>
      <w:r w:rsidR="001F311C">
        <w:rPr>
          <w:lang w:val="fr-FR"/>
        </w:rPr>
        <w:t>.</w:t>
      </w:r>
      <w:r w:rsidRPr="001F311C">
        <w:rPr>
          <w:lang w:val="fr-FR"/>
        </w:rPr>
        <w:t xml:space="preserve"> </w:t>
      </w:r>
      <w:r w:rsidR="001F311C">
        <w:rPr>
          <w:lang w:val="fr-FR"/>
        </w:rPr>
        <w:t>J’ai donc</w:t>
      </w:r>
      <w:r w:rsidRPr="001F311C">
        <w:rPr>
          <w:lang w:val="fr-FR"/>
        </w:rPr>
        <w:t xml:space="preserve"> dirig</w:t>
      </w:r>
      <w:r w:rsidR="001F311C">
        <w:rPr>
          <w:lang w:val="fr-FR"/>
        </w:rPr>
        <w:t>é</w:t>
      </w:r>
      <w:r w:rsidRPr="001F311C">
        <w:rPr>
          <w:lang w:val="fr-FR"/>
        </w:rPr>
        <w:t xml:space="preserve"> les assistants pédagogiques dans l'organisation de réunions hebdomadaires pour structurer le matériel et les polycopiés pour nos étudiants, ce fut extrêmement productif pour motiver les étudiants, à tel point que les étudiants me suivraient après le cours pour du matériel qui ne serait pas à l'examen.</w:t>
      </w:r>
    </w:p>
    <w:p w:rsidR="00A07617" w:rsidRPr="00A07617" w:rsidRDefault="00A07617" w:rsidP="000E142E">
      <w:pPr>
        <w:rPr>
          <w:lang w:val="fr-FR"/>
        </w:rPr>
      </w:pPr>
    </w:p>
    <w:sectPr w:rsidR="00A07617" w:rsidRPr="00A07617"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BAE" w:rsidRDefault="00B44BAE" w:rsidP="003E7E2F">
      <w:r>
        <w:separator/>
      </w:r>
    </w:p>
  </w:endnote>
  <w:endnote w:type="continuationSeparator" w:id="0">
    <w:p w:rsidR="00B44BAE" w:rsidRDefault="00B44BAE"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BCGFontSansThin">
    <w:altName w:val="Times New Roman"/>
    <w:panose1 w:val="00000000000000000000"/>
    <w:charset w:val="00"/>
    <w:family w:val="roman"/>
    <w:notTrueType/>
    <w:pitch w:val="default"/>
  </w:font>
  <w:font w:name="Roboto-Light">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BAE" w:rsidRDefault="00B44BAE" w:rsidP="003E7E2F">
      <w:r>
        <w:separator/>
      </w:r>
    </w:p>
  </w:footnote>
  <w:footnote w:type="continuationSeparator" w:id="0">
    <w:p w:rsidR="00B44BAE" w:rsidRDefault="00B44BAE"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566844"/>
    <w:multiLevelType w:val="hybridMultilevel"/>
    <w:tmpl w:val="54049B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A220081"/>
    <w:multiLevelType w:val="hybridMultilevel"/>
    <w:tmpl w:val="54049B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8"/>
  </w:num>
  <w:num w:numId="2">
    <w:abstractNumId w:val="4"/>
  </w:num>
  <w:num w:numId="3">
    <w:abstractNumId w:val="7"/>
  </w:num>
  <w:num w:numId="4">
    <w:abstractNumId w:val="3"/>
  </w:num>
  <w:num w:numId="5">
    <w:abstractNumId w:val="2"/>
  </w:num>
  <w:num w:numId="6">
    <w:abstractNumId w:val="1"/>
  </w:num>
  <w:num w:numId="7">
    <w:abstractNumId w:val="0"/>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63D7B"/>
    <w:rsid w:val="00073BF3"/>
    <w:rsid w:val="00081B51"/>
    <w:rsid w:val="000C2C77"/>
    <w:rsid w:val="000D3891"/>
    <w:rsid w:val="000D785E"/>
    <w:rsid w:val="000E0BEE"/>
    <w:rsid w:val="000E142E"/>
    <w:rsid w:val="000F3FE2"/>
    <w:rsid w:val="00107D28"/>
    <w:rsid w:val="00120D75"/>
    <w:rsid w:val="00140582"/>
    <w:rsid w:val="00145797"/>
    <w:rsid w:val="00162614"/>
    <w:rsid w:val="00177BCB"/>
    <w:rsid w:val="001A313A"/>
    <w:rsid w:val="001C6718"/>
    <w:rsid w:val="001E375E"/>
    <w:rsid w:val="001F311C"/>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81918"/>
    <w:rsid w:val="00394979"/>
    <w:rsid w:val="003A506F"/>
    <w:rsid w:val="003A58CD"/>
    <w:rsid w:val="003B3A48"/>
    <w:rsid w:val="003C5242"/>
    <w:rsid w:val="003E7783"/>
    <w:rsid w:val="003E7E2F"/>
    <w:rsid w:val="00403898"/>
    <w:rsid w:val="00426AE8"/>
    <w:rsid w:val="00442A0E"/>
    <w:rsid w:val="00443C70"/>
    <w:rsid w:val="00463143"/>
    <w:rsid w:val="00490EE8"/>
    <w:rsid w:val="004B419A"/>
    <w:rsid w:val="004E19C2"/>
    <w:rsid w:val="004E20EF"/>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1486"/>
    <w:rsid w:val="00914419"/>
    <w:rsid w:val="009260B0"/>
    <w:rsid w:val="009272B6"/>
    <w:rsid w:val="00935402"/>
    <w:rsid w:val="00962E61"/>
    <w:rsid w:val="00976E5A"/>
    <w:rsid w:val="00986331"/>
    <w:rsid w:val="009B629F"/>
    <w:rsid w:val="009C7105"/>
    <w:rsid w:val="009E3575"/>
    <w:rsid w:val="00A028A0"/>
    <w:rsid w:val="00A07617"/>
    <w:rsid w:val="00A272B4"/>
    <w:rsid w:val="00A364C5"/>
    <w:rsid w:val="00A4591E"/>
    <w:rsid w:val="00A8264F"/>
    <w:rsid w:val="00A91659"/>
    <w:rsid w:val="00AA3DBB"/>
    <w:rsid w:val="00AB7FE5"/>
    <w:rsid w:val="00AC1E5A"/>
    <w:rsid w:val="00B149B0"/>
    <w:rsid w:val="00B42386"/>
    <w:rsid w:val="00B44BAE"/>
    <w:rsid w:val="00B461EE"/>
    <w:rsid w:val="00B87E22"/>
    <w:rsid w:val="00B939C6"/>
    <w:rsid w:val="00BA2D2C"/>
    <w:rsid w:val="00BA3E51"/>
    <w:rsid w:val="00BA7ACA"/>
    <w:rsid w:val="00BB3142"/>
    <w:rsid w:val="00BC7F9B"/>
    <w:rsid w:val="00BD0699"/>
    <w:rsid w:val="00C155FC"/>
    <w:rsid w:val="00C438B4"/>
    <w:rsid w:val="00C45D7E"/>
    <w:rsid w:val="00C87349"/>
    <w:rsid w:val="00CB1D3C"/>
    <w:rsid w:val="00CD717E"/>
    <w:rsid w:val="00D26ECD"/>
    <w:rsid w:val="00D32C7B"/>
    <w:rsid w:val="00D47FFC"/>
    <w:rsid w:val="00D57B47"/>
    <w:rsid w:val="00D666BB"/>
    <w:rsid w:val="00D8505D"/>
    <w:rsid w:val="00D90CEA"/>
    <w:rsid w:val="00DD073D"/>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B158D"/>
    <w:rsid w:val="00EC636D"/>
    <w:rsid w:val="00EF639B"/>
    <w:rsid w:val="00F2219F"/>
    <w:rsid w:val="00F45377"/>
    <w:rsid w:val="00F50BC6"/>
    <w:rsid w:val="00F66254"/>
    <w:rsid w:val="00F7663C"/>
    <w:rsid w:val="00F76D98"/>
    <w:rsid w:val="00F908C3"/>
    <w:rsid w:val="00FE2094"/>
    <w:rsid w:val="00FE23C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 w:type="paragraph" w:styleId="PrformatHTML">
    <w:name w:val="HTML Preformatted"/>
    <w:basedOn w:val="Normal"/>
    <w:link w:val="PrformatHTMLCar"/>
    <w:uiPriority w:val="99"/>
    <w:semiHidden/>
    <w:unhideWhenUsed/>
    <w:rsid w:val="000E1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color w:val="auto"/>
      <w:sz w:val="20"/>
      <w:szCs w:val="20"/>
      <w:lang w:val="fr-FR" w:eastAsia="fr-FR"/>
    </w:rPr>
  </w:style>
  <w:style w:type="character" w:customStyle="1" w:styleId="PrformatHTMLCar">
    <w:name w:val="Préformaté HTML Car"/>
    <w:basedOn w:val="Policepardfaut"/>
    <w:link w:val="PrformatHTML"/>
    <w:uiPriority w:val="99"/>
    <w:semiHidden/>
    <w:rsid w:val="000E142E"/>
    <w:rPr>
      <w:rFonts w:ascii="Courier New" w:eastAsia="Times New Roman" w:hAnsi="Courier New" w:cs="Courier New"/>
      <w:color w:val="auto"/>
      <w:sz w:val="20"/>
      <w:szCs w:val="20"/>
      <w:lang w:val="fr-FR" w:eastAsia="fr-FR"/>
    </w:rPr>
  </w:style>
  <w:style w:type="character" w:customStyle="1" w:styleId="requiredfield">
    <w:name w:val="requiredfield"/>
    <w:basedOn w:val="Policepardfaut"/>
    <w:rsid w:val="00403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 w:type="paragraph" w:styleId="PrformatHTML">
    <w:name w:val="HTML Preformatted"/>
    <w:basedOn w:val="Normal"/>
    <w:link w:val="PrformatHTMLCar"/>
    <w:uiPriority w:val="99"/>
    <w:semiHidden/>
    <w:unhideWhenUsed/>
    <w:rsid w:val="000E1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color w:val="auto"/>
      <w:sz w:val="20"/>
      <w:szCs w:val="20"/>
      <w:lang w:val="fr-FR" w:eastAsia="fr-FR"/>
    </w:rPr>
  </w:style>
  <w:style w:type="character" w:customStyle="1" w:styleId="PrformatHTMLCar">
    <w:name w:val="Préformaté HTML Car"/>
    <w:basedOn w:val="Policepardfaut"/>
    <w:link w:val="PrformatHTML"/>
    <w:uiPriority w:val="99"/>
    <w:semiHidden/>
    <w:rsid w:val="000E142E"/>
    <w:rPr>
      <w:rFonts w:ascii="Courier New" w:eastAsia="Times New Roman" w:hAnsi="Courier New" w:cs="Courier New"/>
      <w:color w:val="auto"/>
      <w:sz w:val="20"/>
      <w:szCs w:val="20"/>
      <w:lang w:val="fr-FR" w:eastAsia="fr-FR"/>
    </w:rPr>
  </w:style>
  <w:style w:type="character" w:customStyle="1" w:styleId="requiredfield">
    <w:name w:val="requiredfield"/>
    <w:basedOn w:val="Policepardfaut"/>
    <w:rsid w:val="0040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13645369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 w:id="1374381322">
      <w:bodyDiv w:val="1"/>
      <w:marLeft w:val="0"/>
      <w:marRight w:val="0"/>
      <w:marTop w:val="0"/>
      <w:marBottom w:val="0"/>
      <w:divBdr>
        <w:top w:val="none" w:sz="0" w:space="0" w:color="auto"/>
        <w:left w:val="none" w:sz="0" w:space="0" w:color="auto"/>
        <w:bottom w:val="none" w:sz="0" w:space="0" w:color="auto"/>
        <w:right w:val="none" w:sz="0" w:space="0" w:color="auto"/>
      </w:divBdr>
    </w:div>
    <w:div w:id="1380855520">
      <w:bodyDiv w:val="1"/>
      <w:marLeft w:val="0"/>
      <w:marRight w:val="0"/>
      <w:marTop w:val="0"/>
      <w:marBottom w:val="0"/>
      <w:divBdr>
        <w:top w:val="none" w:sz="0" w:space="0" w:color="auto"/>
        <w:left w:val="none" w:sz="0" w:space="0" w:color="auto"/>
        <w:bottom w:val="none" w:sz="0" w:space="0" w:color="auto"/>
        <w:right w:val="none" w:sz="0" w:space="0" w:color="auto"/>
      </w:divBdr>
    </w:div>
    <w:div w:id="1530142443">
      <w:bodyDiv w:val="1"/>
      <w:marLeft w:val="0"/>
      <w:marRight w:val="0"/>
      <w:marTop w:val="0"/>
      <w:marBottom w:val="0"/>
      <w:divBdr>
        <w:top w:val="none" w:sz="0" w:space="0" w:color="auto"/>
        <w:left w:val="none" w:sz="0" w:space="0" w:color="auto"/>
        <w:bottom w:val="none" w:sz="0" w:space="0" w:color="auto"/>
        <w:right w:val="none" w:sz="0" w:space="0" w:color="auto"/>
      </w:divBdr>
    </w:div>
    <w:div w:id="19064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2</Pages>
  <Words>748</Words>
  <Characters>4116</Characters>
  <Application>Microsoft Office Word</Application>
  <DocSecurity>0</DocSecurity>
  <Lines>34</Lines>
  <Paragraphs>9</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2020-02-13T09:23:00Z</dcterms:created>
  <dcterms:modified xsi:type="dcterms:W3CDTF">2020-02-13T10:13:00Z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