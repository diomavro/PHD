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A8264F">
        <w:trPr>
          <w:trHeight w:val="559"/>
        </w:trPr>
        <w:tc>
          <w:tcPr>
            <w:tcW w:w="4715"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A8264F">
        <w:trPr>
          <w:trHeight w:val="558"/>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A272B4" w:rsidRDefault="00883504" w:rsidP="003E7E2F">
            <w:pPr>
              <w:rPr>
                <w:noProof/>
                <w:sz w:val="36"/>
                <w:szCs w:val="28"/>
                <w:lang w:val="ru-RU"/>
              </w:rPr>
            </w:pPr>
          </w:p>
        </w:tc>
        <w:tc>
          <w:tcPr>
            <w:tcW w:w="3456"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A8264F">
        <w:trPr>
          <w:trHeight w:val="1003"/>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A8264F">
        <w:trPr>
          <w:trHeight w:val="850"/>
        </w:trPr>
        <w:tc>
          <w:tcPr>
            <w:tcW w:w="4715" w:type="dxa"/>
            <w:vAlign w:val="center"/>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A8264F">
        <w:trPr>
          <w:trHeight w:val="639"/>
        </w:trPr>
        <w:tc>
          <w:tcPr>
            <w:tcW w:w="4715" w:type="dxa"/>
            <w:vMerge w:val="restart"/>
            <w:vAlign w:val="center"/>
          </w:tcPr>
          <w:p w:rsidR="00A8264F" w:rsidRPr="003A506F" w:rsidRDefault="00A8264F" w:rsidP="00A8264F">
            <w:pPr>
              <w:pStyle w:val="a0"/>
              <w:rPr>
                <w:noProof/>
              </w:rPr>
            </w:pPr>
          </w:p>
        </w:tc>
        <w:tc>
          <w:tcPr>
            <w:tcW w:w="548" w:type="dxa"/>
            <w:vMerge w:val="restart"/>
          </w:tcPr>
          <w:p w:rsidR="00A8264F" w:rsidRPr="003A506F" w:rsidRDefault="00A8264F" w:rsidP="00A8264F">
            <w:pPr>
              <w:rPr>
                <w:noProof/>
              </w:rPr>
            </w:pPr>
          </w:p>
        </w:tc>
        <w:tc>
          <w:tcPr>
            <w:tcW w:w="508" w:type="dxa"/>
            <w:vMerge w:val="restart"/>
            <w:vAlign w:val="center"/>
          </w:tcPr>
          <w:p w:rsidR="00A8264F" w:rsidRPr="003A506F" w:rsidRDefault="00A8264F" w:rsidP="00A8264F">
            <w:pPr>
              <w:rPr>
                <w:noProof/>
              </w:rPr>
            </w:pPr>
          </w:p>
        </w:tc>
        <w:tc>
          <w:tcPr>
            <w:tcW w:w="3456"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BD0699"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A8264F">
        <w:trPr>
          <w:trHeight w:val="311"/>
        </w:trPr>
        <w:tc>
          <w:tcPr>
            <w:tcW w:w="4715" w:type="dxa"/>
            <w:vAlign w:val="center"/>
          </w:tcPr>
          <w:p w:rsidR="00883504" w:rsidRPr="00E16C16" w:rsidRDefault="00883504" w:rsidP="003E7E2F">
            <w:pPr>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883504" w:rsidP="003E7E2F">
            <w:pPr>
              <w:rPr>
                <w:noProof/>
                <w:lang w:val="ru-RU"/>
              </w:rPr>
            </w:pPr>
          </w:p>
        </w:tc>
      </w:tr>
      <w:tr w:rsidR="00883504" w:rsidRPr="00342A08" w:rsidTr="00A8264F">
        <w:trPr>
          <w:trHeight w:val="7654"/>
        </w:trPr>
        <w:tc>
          <w:tcPr>
            <w:tcW w:w="9227" w:type="dxa"/>
            <w:gridSpan w:val="4"/>
          </w:tcPr>
          <w:p w:rsidR="00883504" w:rsidRPr="002D06B5" w:rsidRDefault="00BD0699" w:rsidP="003E7E2F">
            <w:pPr>
              <w:pStyle w:val="Titre2"/>
              <w:outlineLvl w:val="1"/>
              <w:rPr>
                <w:noProof/>
              </w:rPr>
            </w:pPr>
            <w:r>
              <w:rPr>
                <w:noProof/>
                <w:lang w:bidi="ru-RU"/>
              </w:rPr>
              <w:t xml:space="preserve">To whom it may concern, </w:t>
            </w:r>
          </w:p>
          <w:p w:rsidR="00A364C5" w:rsidRDefault="00BD0699" w:rsidP="00C87349">
            <w:pPr>
              <w:ind w:firstLine="709"/>
              <w:rPr>
                <w:noProof/>
              </w:rPr>
            </w:pPr>
            <w:r>
              <w:rPr>
                <w:noProof/>
              </w:rPr>
              <w:t xml:space="preserve">I am writing this letter to apply </w:t>
            </w:r>
            <w:r w:rsidR="00D26ECD">
              <w:rPr>
                <w:noProof/>
              </w:rPr>
              <w:t xml:space="preserve">for </w:t>
            </w:r>
            <w:bookmarkStart w:id="0" w:name="_GoBack"/>
            <w:bookmarkEnd w:id="0"/>
            <w:r>
              <w:rPr>
                <w:noProof/>
              </w:rPr>
              <w:t xml:space="preserve">the role of associate as posted on the Analysis </w:t>
            </w:r>
            <w:r w:rsidR="00DD58A4">
              <w:rPr>
                <w:noProof/>
              </w:rPr>
              <w:t>G</w:t>
            </w:r>
            <w:r>
              <w:rPr>
                <w:noProof/>
              </w:rPr>
              <w:t>roup website</w:t>
            </w:r>
            <w:r w:rsidR="00887F07">
              <w:rPr>
                <w:noProof/>
              </w:rPr>
              <w:t>. In a few months, I expect to complete my Doctoral dagree</w:t>
            </w:r>
            <w:r w:rsidR="0024051A">
              <w:rPr>
                <w:noProof/>
              </w:rPr>
              <w:t xml:space="preserve"> in economics</w:t>
            </w:r>
            <w:r w:rsidR="00572359">
              <w:rPr>
                <w:noProof/>
              </w:rPr>
              <w:t xml:space="preserve"> with a particular interest in </w:t>
            </w:r>
            <w:r>
              <w:rPr>
                <w:noProof/>
              </w:rPr>
              <w:t xml:space="preserve">decision theory, probability, and industrial organization. </w:t>
            </w:r>
          </w:p>
          <w:p w:rsidR="00490EE8" w:rsidRDefault="006065C8" w:rsidP="00C87349">
            <w:pPr>
              <w:ind w:firstLine="709"/>
              <w:rPr>
                <w:noProof/>
              </w:rPr>
            </w:pPr>
            <w:r>
              <w:rPr>
                <w:noProof/>
              </w:rPr>
              <w:t>The</w:t>
            </w:r>
            <w:r w:rsidR="00A364C5">
              <w:rPr>
                <w:noProof/>
              </w:rPr>
              <w:t xml:space="preserve"> teaching experience </w:t>
            </w:r>
            <w:r>
              <w:rPr>
                <w:noProof/>
              </w:rPr>
              <w:t xml:space="preserve">I have accumulated situates </w:t>
            </w:r>
            <w:r w:rsidR="00A364C5">
              <w:rPr>
                <w:noProof/>
              </w:rPr>
              <w:t xml:space="preserve">me as an ideal intermediator for bouncing back and forth between the technical and the intuitive. </w:t>
            </w:r>
            <w:r w:rsidR="00BD0699">
              <w:rPr>
                <w:noProof/>
              </w:rPr>
              <w:t>During my studies I have taught economists and mathematicians the courses “money and finance”, “</w:t>
            </w:r>
            <w:r w:rsidR="00572359">
              <w:rPr>
                <w:noProof/>
              </w:rPr>
              <w:t>economics of uncertainty</w:t>
            </w:r>
            <w:r w:rsidR="00BD0699">
              <w:rPr>
                <w:noProof/>
              </w:rPr>
              <w:t>”</w:t>
            </w:r>
            <w:r w:rsidR="00572359">
              <w:rPr>
                <w:noProof/>
              </w:rPr>
              <w:t xml:space="preserve">, </w:t>
            </w:r>
            <w:r w:rsidR="00490EE8">
              <w:rPr>
                <w:noProof/>
              </w:rPr>
              <w:t>“</w:t>
            </w:r>
            <w:r w:rsidR="0031404C">
              <w:rPr>
                <w:noProof/>
              </w:rPr>
              <w:t>political economy</w:t>
            </w:r>
            <w:r w:rsidR="00490EE8">
              <w:rPr>
                <w:noProof/>
              </w:rPr>
              <w:t>” and “</w:t>
            </w:r>
            <w:r w:rsidR="0031404C">
              <w:rPr>
                <w:noProof/>
              </w:rPr>
              <w:t>general equilibrium</w:t>
            </w:r>
            <w:r w:rsidR="00490EE8">
              <w:rPr>
                <w:noProof/>
              </w:rPr>
              <w:t>”</w:t>
            </w:r>
            <w:r w:rsidR="0031404C">
              <w:rPr>
                <w:noProof/>
              </w:rPr>
              <w:t xml:space="preserve">. </w:t>
            </w:r>
          </w:p>
          <w:p w:rsidR="00490EE8" w:rsidRDefault="00490EE8" w:rsidP="00C87349">
            <w:pPr>
              <w:ind w:firstLine="709"/>
              <w:rPr>
                <w:noProof/>
              </w:rPr>
            </w:pPr>
            <w:r>
              <w:rPr>
                <w:noProof/>
              </w:rPr>
              <w:t>My research speciality is around decision theory of the firm. Specifically</w:t>
            </w:r>
            <w:r w:rsidR="00A364C5">
              <w:rPr>
                <w:noProof/>
              </w:rPr>
              <w:t>,</w:t>
            </w:r>
            <w:r>
              <w:rPr>
                <w:noProof/>
              </w:rPr>
              <w:t xml:space="preserve"> how do firms choose between projects with different time characteristics, this is explored in two of my papers, including the one found in the attachment accompanying my application. </w:t>
            </w:r>
          </w:p>
          <w:p w:rsidR="00490EE8" w:rsidRDefault="006065C8" w:rsidP="00C87349">
            <w:pPr>
              <w:ind w:firstLine="709"/>
              <w:rPr>
                <w:noProof/>
              </w:rPr>
            </w:pPr>
            <w:r>
              <w:rPr>
                <w:noProof/>
              </w:rPr>
              <w:t>T</w:t>
            </w:r>
            <w:r w:rsidR="00A364C5">
              <w:rPr>
                <w:noProof/>
              </w:rPr>
              <w:t>echnical skills</w:t>
            </w:r>
            <w:r>
              <w:rPr>
                <w:noProof/>
              </w:rPr>
              <w:t xml:space="preserve"> I have aqcuired throughout the years</w:t>
            </w:r>
            <w:r w:rsidR="00490EE8">
              <w:rPr>
                <w:noProof/>
              </w:rPr>
              <w:t xml:space="preserve"> revolve around </w:t>
            </w:r>
            <w:r w:rsidR="00A364C5">
              <w:rPr>
                <w:noProof/>
              </w:rPr>
              <w:t>modelling</w:t>
            </w:r>
            <w:r w:rsidR="00490EE8">
              <w:rPr>
                <w:noProof/>
              </w:rPr>
              <w:t>. The software I most profficient with due to daily use is Mathematica, where I specialize in finding analytic solution to problems as well as visualization</w:t>
            </w:r>
            <w:r w:rsidR="00A364C5">
              <w:rPr>
                <w:noProof/>
              </w:rPr>
              <w:t>s</w:t>
            </w:r>
            <w:r w:rsidR="00490EE8">
              <w:rPr>
                <w:noProof/>
              </w:rPr>
              <w:t>.</w:t>
            </w:r>
            <w:r w:rsidR="00A364C5">
              <w:rPr>
                <w:noProof/>
              </w:rPr>
              <w:t xml:space="preserve"> T</w:t>
            </w:r>
            <w:r w:rsidR="00490EE8">
              <w:rPr>
                <w:noProof/>
              </w:rPr>
              <w:t>hroughout my years of study I have also</w:t>
            </w:r>
            <w:r w:rsidR="00060794">
              <w:rPr>
                <w:noProof/>
              </w:rPr>
              <w:t xml:space="preserve"> worked extensively with Python, </w:t>
            </w:r>
            <w:r w:rsidR="00A364C5">
              <w:rPr>
                <w:noProof/>
              </w:rPr>
              <w:t xml:space="preserve">aiming to have numerical results for specific models. </w:t>
            </w:r>
            <w:r w:rsidR="00060794">
              <w:rPr>
                <w:noProof/>
              </w:rPr>
              <w:t xml:space="preserve">Finally, my thesis has been written from start to finish in Latex using Github which I feel gives me an edge on knowing how to collaborative with numerous people on technical projects. </w:t>
            </w:r>
          </w:p>
          <w:p w:rsidR="00DD58A4" w:rsidRDefault="00A364C5" w:rsidP="00DD58A4">
            <w:pPr>
              <w:ind w:firstLine="709"/>
              <w:rPr>
                <w:noProof/>
              </w:rPr>
            </w:pPr>
            <w:r>
              <w:rPr>
                <w:noProof/>
              </w:rPr>
              <w:t>As an extensively curious individual, I have always filled my idle time either with professi</w:t>
            </w:r>
            <w:r w:rsidR="00DD58A4">
              <w:rPr>
                <w:noProof/>
              </w:rPr>
              <w:t xml:space="preserve">onal experience, or with technical formation. My professional experience is varied, from accounting, to credit risk, to policy analysis for the EU. My technical formation includes training at the London Mathematical Laboratory, the Real World Risk institute, and the New England Complex Systems institute. </w:t>
            </w:r>
          </w:p>
          <w:p w:rsidR="00DD58A4" w:rsidRDefault="00DD58A4" w:rsidP="00DD58A4">
            <w:pPr>
              <w:rPr>
                <w:noProof/>
              </w:rPr>
            </w:pPr>
          </w:p>
          <w:p w:rsidR="00DD58A4" w:rsidRDefault="00875B73" w:rsidP="00DD58A4">
            <w:pPr>
              <w:rPr>
                <w:noProof/>
              </w:rPr>
            </w:pPr>
            <w:r>
              <w:rPr>
                <w:noProof/>
              </w:rPr>
              <w:t>For any further question</w:t>
            </w:r>
            <w:r w:rsidR="00DD58A4">
              <w:rPr>
                <w:noProof/>
              </w:rPr>
              <w:t>s, you are welcome to contact me</w:t>
            </w:r>
            <w:r w:rsidR="002103B1">
              <w:rPr>
                <w:noProof/>
              </w:rPr>
              <w:t>.</w:t>
            </w:r>
          </w:p>
          <w:p w:rsidR="007730E5" w:rsidRPr="00E66906" w:rsidRDefault="00DD58A4" w:rsidP="00C87349">
            <w:pPr>
              <w:ind w:firstLine="709"/>
              <w:rPr>
                <w:noProof/>
              </w:rPr>
            </w:pPr>
            <w:r w:rsidRPr="00E66906">
              <w:rPr>
                <w:noProof/>
              </w:rPr>
              <w:t xml:space="preserve"> </w:t>
            </w:r>
          </w:p>
          <w:p w:rsidR="00883504" w:rsidRDefault="00342A08" w:rsidP="00DD58A4">
            <w:pPr>
              <w:rPr>
                <w:noProof/>
              </w:rPr>
            </w:pPr>
            <w:r>
              <w:rPr>
                <w:noProof/>
              </w:rPr>
              <w:t>Thank you for your time and consideration</w:t>
            </w:r>
            <w:r w:rsidR="00B42386">
              <w:rPr>
                <w:noProof/>
              </w:rPr>
              <w:t>.</w:t>
            </w:r>
          </w:p>
          <w:p w:rsidR="00B42386" w:rsidRDefault="00B42386" w:rsidP="00C87349">
            <w:pPr>
              <w:ind w:firstLine="709"/>
              <w:rPr>
                <w:noProof/>
              </w:rPr>
            </w:pPr>
          </w:p>
          <w:p w:rsidR="00B42386" w:rsidRDefault="00B42386" w:rsidP="00DD58A4">
            <w:pPr>
              <w:rPr>
                <w:noProof/>
              </w:rPr>
            </w:pPr>
            <w:r>
              <w:rPr>
                <w:noProof/>
              </w:rPr>
              <w:t>Sincerely,</w:t>
            </w:r>
          </w:p>
          <w:p w:rsidR="00B42386" w:rsidRPr="00342A08" w:rsidRDefault="00B42386" w:rsidP="00DD58A4">
            <w:pPr>
              <w:rPr>
                <w:noProof/>
              </w:rPr>
            </w:pPr>
            <w:r>
              <w:rPr>
                <w:noProof/>
              </w:rPr>
              <w:t>Diomides Mavroyiannis</w:t>
            </w:r>
          </w:p>
        </w:tc>
      </w:tr>
    </w:tbl>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9B0" w:rsidRDefault="00B149B0" w:rsidP="003E7E2F">
      <w:r>
        <w:separator/>
      </w:r>
    </w:p>
  </w:endnote>
  <w:endnote w:type="continuationSeparator" w:id="0">
    <w:p w:rsidR="00B149B0" w:rsidRDefault="00B149B0"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9B0" w:rsidRDefault="00B149B0" w:rsidP="003E7E2F">
      <w:r>
        <w:separator/>
      </w:r>
    </w:p>
  </w:footnote>
  <w:footnote w:type="continuationSeparator" w:id="0">
    <w:p w:rsidR="00B149B0" w:rsidRDefault="00B149B0"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25D23"/>
    <w:rsid w:val="000407F5"/>
    <w:rsid w:val="00041F8A"/>
    <w:rsid w:val="00045F2E"/>
    <w:rsid w:val="00055BBC"/>
    <w:rsid w:val="00060794"/>
    <w:rsid w:val="00073BF3"/>
    <w:rsid w:val="00081B51"/>
    <w:rsid w:val="000D3891"/>
    <w:rsid w:val="000D785E"/>
    <w:rsid w:val="000E0BEE"/>
    <w:rsid w:val="000F3FE2"/>
    <w:rsid w:val="00107D28"/>
    <w:rsid w:val="00140582"/>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6AB2"/>
    <w:rsid w:val="00530E48"/>
    <w:rsid w:val="00535F87"/>
    <w:rsid w:val="005420C9"/>
    <w:rsid w:val="005513AA"/>
    <w:rsid w:val="00564622"/>
    <w:rsid w:val="00565675"/>
    <w:rsid w:val="00572359"/>
    <w:rsid w:val="005878FE"/>
    <w:rsid w:val="005B3227"/>
    <w:rsid w:val="005E0657"/>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929EB"/>
    <w:rsid w:val="007E5AAA"/>
    <w:rsid w:val="007E6072"/>
    <w:rsid w:val="007E6083"/>
    <w:rsid w:val="0081316C"/>
    <w:rsid w:val="00855181"/>
    <w:rsid w:val="008643BF"/>
    <w:rsid w:val="00872624"/>
    <w:rsid w:val="00873C76"/>
    <w:rsid w:val="00875B73"/>
    <w:rsid w:val="00883504"/>
    <w:rsid w:val="00887F07"/>
    <w:rsid w:val="00893796"/>
    <w:rsid w:val="008A65BA"/>
    <w:rsid w:val="008B1112"/>
    <w:rsid w:val="008D4A99"/>
    <w:rsid w:val="00914419"/>
    <w:rsid w:val="009260B0"/>
    <w:rsid w:val="00935402"/>
    <w:rsid w:val="00962E61"/>
    <w:rsid w:val="00976E5A"/>
    <w:rsid w:val="00986331"/>
    <w:rsid w:val="009C7105"/>
    <w:rsid w:val="009E3575"/>
    <w:rsid w:val="00A028A0"/>
    <w:rsid w:val="00A272B4"/>
    <w:rsid w:val="00A364C5"/>
    <w:rsid w:val="00A8264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D26ECD"/>
    <w:rsid w:val="00D666BB"/>
    <w:rsid w:val="00D8505D"/>
    <w:rsid w:val="00D90CEA"/>
    <w:rsid w:val="00DD58A4"/>
    <w:rsid w:val="00DE7DE5"/>
    <w:rsid w:val="00E04462"/>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F639B"/>
    <w:rsid w:val="00F2219F"/>
    <w:rsid w:val="00F45377"/>
    <w:rsid w:val="00F50BC6"/>
    <w:rsid w:val="00F66254"/>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B2D3CD-F7A1-4C45-A991-16EFF31D7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336</Words>
  <Characters>1853</Characters>
  <Application>Microsoft Office Word</Application>
  <DocSecurity>0</DocSecurity>
  <Lines>15</Lines>
  <Paragraphs>4</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2019-11-29T09:58:00Z</dcterms:created>
  <dcterms:modified xsi:type="dcterms:W3CDTF">2019-11-29T10:20:00Z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