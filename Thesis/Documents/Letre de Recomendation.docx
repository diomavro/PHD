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1" w:rsidRDefault="00243911">
      <w:pPr>
        <w:pStyle w:val="Adressedelexpditeur"/>
      </w:pPr>
      <w:r>
        <w:t>Diomides Mavroyiannis</w:t>
      </w:r>
      <w:r>
        <w:br/>
        <w:t>Paris Dauphine</w:t>
      </w:r>
    </w:p>
    <w:p w:rsidR="001A623F" w:rsidRDefault="003D0CE7">
      <w:pPr>
        <w:pStyle w:val="Adressedelexpditeur"/>
      </w:pPr>
      <w:r>
        <w:t>Place Du Maréchal de Lattre de Tassigny</w:t>
      </w:r>
    </w:p>
    <w:p w:rsidR="007520AA" w:rsidRDefault="003D0CE7" w:rsidP="007520AA">
      <w:pPr>
        <w:pStyle w:val="Adressedudestinataire"/>
      </w:pPr>
      <w:r>
        <w:t>75016</w:t>
      </w:r>
      <w:r w:rsidR="007520AA">
        <w:t xml:space="preserve"> </w:t>
      </w:r>
      <w:r>
        <w:t>Paris</w:t>
      </w: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7520AA" w:rsidRDefault="003D0CE7" w:rsidP="007520AA">
      <w:pPr>
        <w:pStyle w:val="Date"/>
        <w:ind w:left="5760"/>
      </w:pPr>
      <w:r>
        <w:t>Paris, 03/03/17</w:t>
      </w:r>
    </w:p>
    <w:p w:rsidR="007520AA" w:rsidRDefault="007520AA" w:rsidP="007520AA">
      <w:pPr>
        <w:pStyle w:val="Salutations"/>
      </w:pPr>
      <w:r>
        <w:t>Madame</w:t>
      </w:r>
      <w:r w:rsidR="00B46DDA">
        <w:t xml:space="preserve">, </w:t>
      </w:r>
      <w:r w:rsidR="00243911">
        <w:t>Monsieur</w:t>
      </w:r>
      <w:r>
        <w:t>,</w:t>
      </w:r>
    </w:p>
    <w:p w:rsidR="00226336" w:rsidRDefault="003D0CE7" w:rsidP="0020718A">
      <w:pPr>
        <w:pStyle w:val="Corpsdetexte"/>
        <w:jc w:val="both"/>
      </w:pPr>
      <w:r>
        <w:t xml:space="preserve">Par la présente, je tiens </w:t>
      </w:r>
      <w:r w:rsidR="00243911">
        <w:t>à</w:t>
      </w:r>
      <w:r>
        <w:t xml:space="preserve"> vous recommander la candidature de </w:t>
      </w:r>
      <w:r w:rsidR="005A5FE1">
        <w:t>XX</w:t>
      </w:r>
      <w:r w:rsidR="001A623F">
        <w:t xml:space="preserve"> </w:t>
      </w:r>
      <w:r>
        <w:t xml:space="preserve">au Master </w:t>
      </w:r>
      <w:r w:rsidR="005A5FE1">
        <w:t>YY</w:t>
      </w:r>
      <w:r>
        <w:t xml:space="preserve">. </w:t>
      </w:r>
      <w:r w:rsidR="001A623F">
        <w:t xml:space="preserve">. </w:t>
      </w:r>
    </w:p>
    <w:p w:rsidR="00BB3BD4" w:rsidRDefault="00243911" w:rsidP="0020718A">
      <w:pPr>
        <w:pStyle w:val="Corpsdetexte"/>
        <w:jc w:val="both"/>
      </w:pPr>
      <w:r>
        <w:t>Monsieur</w:t>
      </w:r>
      <w:r w:rsidR="003D0CE7">
        <w:t xml:space="preserve"> </w:t>
      </w:r>
      <w:r w:rsidR="005A5FE1">
        <w:t>XX</w:t>
      </w:r>
      <w:r w:rsidR="003D0CE7">
        <w:t xml:space="preserve"> </w:t>
      </w:r>
      <w:r w:rsidR="001A623F">
        <w:t xml:space="preserve"> </w:t>
      </w:r>
      <w:r w:rsidR="003D0CE7">
        <w:t xml:space="preserve">a assisté </w:t>
      </w:r>
      <w:r>
        <w:t>à</w:t>
      </w:r>
      <w:r w:rsidR="003D0CE7">
        <w:t xml:space="preserve"> mon groupe de TD pour le cours de Microéconomie de l’incertain pour l’année 2016-2017. </w:t>
      </w:r>
      <w:r w:rsidR="005A5FE1">
        <w:t>Ce cour est organisé autour de deux évaluations : un partiel et un examen final</w:t>
      </w:r>
      <w:r w:rsidR="00BB3BD4">
        <w:t>, qui auront lieu en Mars et en Juin</w:t>
      </w:r>
      <w:r w:rsidR="005A5FE1">
        <w:t xml:space="preserve">. </w:t>
      </w:r>
      <w:r w:rsidR="00BB3BD4">
        <w:t xml:space="preserve">Bien que </w:t>
      </w:r>
      <w:r w:rsidR="005A5FE1">
        <w:t>XX n’a</w:t>
      </w:r>
      <w:r w:rsidR="00BB3BD4">
        <w:t>i</w:t>
      </w:r>
      <w:r w:rsidR="005A5FE1">
        <w:t xml:space="preserve"> pas encore de note</w:t>
      </w:r>
      <w:r w:rsidR="00BB3BD4">
        <w:t>s,</w:t>
      </w:r>
      <w:r w:rsidR="005A5FE1">
        <w:t xml:space="preserve"> </w:t>
      </w:r>
      <w:r w:rsidR="00BB3BD4">
        <w:t xml:space="preserve">il </w:t>
      </w:r>
      <w:r w:rsidR="005A5FE1">
        <w:t>fait preuve d’assiduité et de sérieux</w:t>
      </w:r>
      <w:r w:rsidR="00BB3BD4">
        <w:t xml:space="preserve"> depuis le début du semestre en participant activement en cours. Outre les qualités citées, XX fait preuves de bonnes intuitions économiques. </w:t>
      </w:r>
    </w:p>
    <w:p w:rsidR="005A5FE1" w:rsidRDefault="005A5FE1" w:rsidP="0020718A">
      <w:pPr>
        <w:pStyle w:val="Corpsdetexte"/>
        <w:jc w:val="both"/>
      </w:pPr>
      <w:r>
        <w:t xml:space="preserve">J’ai découvert un étudiant travailleur, persévérant et curieux. Qu’il s’agisse du travail personnel ou de son attitude en cours, XX s’est relevé être un élément très actif. </w:t>
      </w:r>
    </w:p>
    <w:p w:rsidR="005A5FE1" w:rsidRDefault="00243911" w:rsidP="0020718A">
      <w:pPr>
        <w:pStyle w:val="Formuledepolitesse"/>
        <w:jc w:val="both"/>
      </w:pPr>
      <w:r>
        <w:t>Pour toutes ces raisons,</w:t>
      </w:r>
      <w:r w:rsidR="0020718A">
        <w:t xml:space="preserve"> XX a les capacités requises pour poursuivre son cursus dans votre master.</w:t>
      </w:r>
      <w:r>
        <w:t xml:space="preserve"> </w:t>
      </w:r>
      <w:r w:rsidR="0020718A">
        <w:t>J</w:t>
      </w:r>
      <w:r>
        <w:t xml:space="preserve">e soutiens sa candidature à la formation vous dirigez. </w:t>
      </w:r>
      <w:r w:rsidR="001A623F">
        <w:t xml:space="preserve"> </w:t>
      </w:r>
      <w:r w:rsidR="0020718A">
        <w:t xml:space="preserve">                                                           </w:t>
      </w:r>
      <w:r w:rsidR="005A5FE1">
        <w:t xml:space="preserve">Je reste à votre disposition pour toute information complémentaire concernant la candidature de Monsieur XX. </w:t>
      </w:r>
    </w:p>
    <w:p w:rsidR="0020718A" w:rsidRDefault="0020718A" w:rsidP="0020718A">
      <w:pPr>
        <w:pStyle w:val="Formuledepolitesse"/>
        <w:jc w:val="both"/>
      </w:pPr>
      <w:r>
        <w:t xml:space="preserve">Je vous prie, Madame, Monsieur, d’agréer mes salutations distinguées. </w:t>
      </w:r>
    </w:p>
    <w:p w:rsidR="001A623F" w:rsidRDefault="003D0CE7" w:rsidP="00B46DDA">
      <w:pPr>
        <w:pStyle w:val="Signature"/>
        <w:ind w:left="5040" w:firstLine="720"/>
        <w:jc w:val="center"/>
      </w:pPr>
      <w:bookmarkStart w:id="0" w:name="_GoBack"/>
      <w:bookmarkEnd w:id="0"/>
      <w:r>
        <w:t>Diomides Mavroyiannis</w:t>
      </w:r>
    </w:p>
    <w:p w:rsidR="003D0CE7" w:rsidRDefault="00B46DDA">
      <w:pPr>
        <w:pStyle w:val="Fonction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BBF1E15" wp14:editId="2DF1CD6B">
            <wp:simplePos x="0" y="0"/>
            <wp:positionH relativeFrom="column">
              <wp:posOffset>3810000</wp:posOffset>
            </wp:positionH>
            <wp:positionV relativeFrom="paragraph">
              <wp:posOffset>686435</wp:posOffset>
            </wp:positionV>
            <wp:extent cx="1495425" cy="690880"/>
            <wp:effectExtent l="0" t="0" r="0" b="0"/>
            <wp:wrapNone/>
            <wp:docPr id="1" name="Image 1" descr="C:\Users\DavidEttinger02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ttinger02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DAD0C7"/>
                        </a:clrFrom>
                        <a:clrTo>
                          <a:srgbClr val="DAD0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CE7" w:rsidSect="001A623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7"/>
    <w:rsid w:val="001A623F"/>
    <w:rsid w:val="0020718A"/>
    <w:rsid w:val="00226336"/>
    <w:rsid w:val="00243911"/>
    <w:rsid w:val="003D0CE7"/>
    <w:rsid w:val="00540937"/>
    <w:rsid w:val="005A5FE1"/>
    <w:rsid w:val="007520AA"/>
    <w:rsid w:val="00B37CEE"/>
    <w:rsid w:val="00B46DDA"/>
    <w:rsid w:val="00B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ttinger02\AppData\Roaming\Microsoft\Templates\Lettre%20pour%20accuser%20r&#233;ception%20d'un%20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FB47-1811-4692-AA47-0429861E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pour accuser réception d'un C</Template>
  <TotalTime>74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Company>Microsoft Corporation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2</cp:revision>
  <cp:lastPrinted>2002-01-24T16:21:00Z</cp:lastPrinted>
  <dcterms:created xsi:type="dcterms:W3CDTF">2017-03-03T16:20:00Z</dcterms:created>
  <dcterms:modified xsi:type="dcterms:W3CDTF">2017-03-03T17:34:00Z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TC010817331036</vt:lpwstr>
  </property>
</Properties>
</file>